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CF523" w14:textId="11C5975D" w:rsidR="00BE0A6B" w:rsidRPr="00F7563D" w:rsidRDefault="00BE0A6B" w:rsidP="00F7563D">
      <w:pPr>
        <w:pStyle w:val="JudulBab"/>
        <w:spacing w:line="276" w:lineRule="auto"/>
        <w:ind w:firstLine="0"/>
        <w:outlineLvl w:val="0"/>
        <w:rPr>
          <w:szCs w:val="32"/>
        </w:rPr>
      </w:pPr>
      <w:bookmarkStart w:id="0" w:name="_Toc11246537"/>
      <w:bookmarkStart w:id="1" w:name="_Toc61449266"/>
      <w:r w:rsidRPr="00A417BC">
        <w:t>JOBSHEET II</w:t>
      </w:r>
      <w:r w:rsidRPr="00A417BC">
        <w:br/>
      </w:r>
      <w:r w:rsidRPr="00F7563D">
        <w:rPr>
          <w:szCs w:val="32"/>
        </w:rPr>
        <w:t>OBJE</w:t>
      </w:r>
      <w:bookmarkEnd w:id="0"/>
      <w:r w:rsidR="00887F65" w:rsidRPr="00F7563D">
        <w:rPr>
          <w:szCs w:val="32"/>
        </w:rPr>
        <w:t>CT</w:t>
      </w:r>
    </w:p>
    <w:p w14:paraId="580529AA" w14:textId="77777777" w:rsidR="00BE0A6B" w:rsidRPr="00A417BC" w:rsidRDefault="00BE0A6B" w:rsidP="00A417BC">
      <w:pPr>
        <w:ind w:firstLine="0"/>
      </w:pPr>
    </w:p>
    <w:p w14:paraId="591C329A" w14:textId="4BBAF878" w:rsidR="00BE0A6B" w:rsidRPr="00A417BC" w:rsidRDefault="00BE0A6B" w:rsidP="00A417BC">
      <w:pPr>
        <w:pStyle w:val="Sub-bab1"/>
        <w:numPr>
          <w:ilvl w:val="0"/>
          <w:numId w:val="82"/>
        </w:numPr>
        <w:tabs>
          <w:tab w:val="left" w:pos="426"/>
        </w:tabs>
        <w:spacing w:after="0" w:line="360" w:lineRule="auto"/>
        <w:ind w:left="426" w:hanging="426"/>
      </w:pPr>
      <w:bookmarkStart w:id="2" w:name="_Toc11246538"/>
      <w:r w:rsidRPr="00A417BC">
        <w:t>Tujuan Praktikum</w:t>
      </w:r>
      <w:bookmarkEnd w:id="2"/>
    </w:p>
    <w:p w14:paraId="29CE219A" w14:textId="77777777" w:rsidR="00BE0A6B" w:rsidRPr="00A417BC" w:rsidRDefault="00BE0A6B" w:rsidP="00A417BC">
      <w:r w:rsidRPr="00A417BC">
        <w:t>Setelah melakukan materi praktikum ini, mahasiswa mampu:</w:t>
      </w:r>
    </w:p>
    <w:p w14:paraId="63EBDABF" w14:textId="77777777" w:rsidR="00BE0A6B" w:rsidRPr="00A417BC" w:rsidRDefault="00BE0A6B" w:rsidP="00A417BC">
      <w:pPr>
        <w:pStyle w:val="ListParagraph"/>
        <w:numPr>
          <w:ilvl w:val="0"/>
          <w:numId w:val="2"/>
        </w:numPr>
        <w:ind w:left="720" w:hanging="294"/>
      </w:pPr>
      <w:r w:rsidRPr="00A417BC">
        <w:t>Mengenal objek dan class sebagai konsep mendasar pada pemrograman berorientasi objek</w:t>
      </w:r>
    </w:p>
    <w:p w14:paraId="6A33CE5D" w14:textId="77777777" w:rsidR="00BE0A6B" w:rsidRPr="00A417BC" w:rsidRDefault="00BE0A6B" w:rsidP="00A417BC">
      <w:pPr>
        <w:pStyle w:val="ListParagraph"/>
        <w:numPr>
          <w:ilvl w:val="0"/>
          <w:numId w:val="2"/>
        </w:numPr>
        <w:ind w:left="720" w:hanging="294"/>
      </w:pPr>
      <w:r w:rsidRPr="00A417BC">
        <w:t>Mendeklarasikan class, atribut dan method</w:t>
      </w:r>
    </w:p>
    <w:p w14:paraId="6080C516" w14:textId="77777777" w:rsidR="00BE0A6B" w:rsidRPr="00A417BC" w:rsidRDefault="00BE0A6B" w:rsidP="00A417BC">
      <w:pPr>
        <w:pStyle w:val="ListParagraph"/>
        <w:numPr>
          <w:ilvl w:val="0"/>
          <w:numId w:val="2"/>
        </w:numPr>
        <w:ind w:left="720" w:hanging="294"/>
      </w:pPr>
      <w:r w:rsidRPr="00A417BC">
        <w:t>Membuat objek (instansiasi)</w:t>
      </w:r>
    </w:p>
    <w:p w14:paraId="4715CE22" w14:textId="77777777" w:rsidR="00BE0A6B" w:rsidRPr="00A417BC" w:rsidRDefault="00BE0A6B" w:rsidP="00A417BC">
      <w:pPr>
        <w:pStyle w:val="ListParagraph"/>
        <w:numPr>
          <w:ilvl w:val="0"/>
          <w:numId w:val="2"/>
        </w:numPr>
        <w:ind w:left="720" w:hanging="294"/>
      </w:pPr>
      <w:r w:rsidRPr="00A417BC">
        <w:t>Mengakses atribut dan method dari suatu objek</w:t>
      </w:r>
    </w:p>
    <w:p w14:paraId="2A91D2D5" w14:textId="77777777" w:rsidR="00BE0A6B" w:rsidRPr="00A417BC" w:rsidRDefault="00BE0A6B" w:rsidP="00A417BC">
      <w:pPr>
        <w:pStyle w:val="ListParagraph"/>
        <w:numPr>
          <w:ilvl w:val="0"/>
          <w:numId w:val="2"/>
        </w:numPr>
        <w:ind w:left="720" w:hanging="294"/>
      </w:pPr>
      <w:r w:rsidRPr="00A417BC">
        <w:t xml:space="preserve">Menerapkan konstruktor </w:t>
      </w:r>
    </w:p>
    <w:p w14:paraId="5FB4A4D2" w14:textId="77777777" w:rsidR="00BE0A6B" w:rsidRPr="00A417BC" w:rsidRDefault="00BE0A6B" w:rsidP="00A417BC">
      <w:pPr>
        <w:ind w:firstLine="0"/>
      </w:pPr>
    </w:p>
    <w:p w14:paraId="599010C1" w14:textId="7A224E39" w:rsidR="00887F65" w:rsidRPr="00A417BC" w:rsidRDefault="00887F65" w:rsidP="00A417BC">
      <w:pPr>
        <w:pStyle w:val="Sub-bab1"/>
        <w:numPr>
          <w:ilvl w:val="0"/>
          <w:numId w:val="82"/>
        </w:numPr>
        <w:tabs>
          <w:tab w:val="left" w:pos="426"/>
        </w:tabs>
        <w:spacing w:after="0" w:line="360" w:lineRule="auto"/>
        <w:ind w:left="426" w:hanging="426"/>
      </w:pPr>
      <w:r w:rsidRPr="00A417BC">
        <w:t>Praktikum</w:t>
      </w:r>
    </w:p>
    <w:p w14:paraId="5056406C" w14:textId="32A554A7" w:rsidR="006A4186" w:rsidRPr="00A417BC" w:rsidRDefault="00887F65" w:rsidP="00A417BC">
      <w:pPr>
        <w:pStyle w:val="Sub-bab1"/>
        <w:numPr>
          <w:ilvl w:val="0"/>
          <w:numId w:val="39"/>
        </w:numPr>
        <w:tabs>
          <w:tab w:val="left" w:pos="426"/>
        </w:tabs>
        <w:spacing w:after="0" w:line="360" w:lineRule="auto"/>
        <w:ind w:left="284" w:hanging="284"/>
        <w:outlineLvl w:val="1"/>
      </w:pPr>
      <w:bookmarkStart w:id="3" w:name="_Toc11246542"/>
      <w:r w:rsidRPr="00A417BC">
        <w:t xml:space="preserve">Percobaan 1: </w:t>
      </w:r>
      <w:r w:rsidR="00BE0A6B" w:rsidRPr="00A417BC">
        <w:t>Deklarasi Class, Atribut dan Method</w:t>
      </w:r>
      <w:bookmarkStart w:id="4" w:name="_Toc11246545"/>
      <w:bookmarkEnd w:id="3"/>
    </w:p>
    <w:p w14:paraId="6EA9AFE1" w14:textId="23A8F58A" w:rsidR="00DB51A3" w:rsidRPr="00A417BC" w:rsidRDefault="00DB51A3" w:rsidP="00A417BC">
      <w:pPr>
        <w:ind w:left="426" w:firstLine="0"/>
        <w:rPr>
          <w:b/>
          <w:bCs/>
        </w:rPr>
      </w:pPr>
      <w:r w:rsidRPr="00A417BC">
        <w:rPr>
          <w:b/>
          <w:bCs/>
        </w:rPr>
        <w:t xml:space="preserve">Waktu </w:t>
      </w:r>
      <w:r w:rsidR="00887F65" w:rsidRPr="00A417BC">
        <w:rPr>
          <w:b/>
          <w:bCs/>
        </w:rPr>
        <w:t xml:space="preserve">Percobaan </w:t>
      </w:r>
      <w:r w:rsidRPr="00A417BC">
        <w:rPr>
          <w:b/>
          <w:bCs/>
        </w:rPr>
        <w:t>: 5</w:t>
      </w:r>
      <w:r w:rsidR="00594E25" w:rsidRPr="00A417BC">
        <w:rPr>
          <w:b/>
          <w:bCs/>
        </w:rPr>
        <w:t>0</w:t>
      </w:r>
      <w:r w:rsidRPr="00A417BC">
        <w:rPr>
          <w:b/>
          <w:bCs/>
        </w:rPr>
        <w:t xml:space="preserve"> Menit</w:t>
      </w:r>
    </w:p>
    <w:p w14:paraId="4F55B5B7" w14:textId="58CFE1C6" w:rsidR="007F5024" w:rsidRPr="00A417BC" w:rsidRDefault="007F5024" w:rsidP="00A417BC">
      <w:pPr>
        <w:ind w:firstLine="426"/>
      </w:pPr>
      <w:r w:rsidRPr="00A417BC">
        <w:t>P</w:t>
      </w:r>
      <w:r w:rsidR="005520DC" w:rsidRPr="00A417BC">
        <w:t>ada Percobaan 1 ini dilakukan pembuatan class beserta atribut dan method yang dimilikinya. P</w:t>
      </w:r>
      <w:r w:rsidRPr="00A417BC">
        <w:t xml:space="preserve">erhatikan Class </w:t>
      </w:r>
      <w:r w:rsidR="00887F65" w:rsidRPr="00A417BC">
        <w:t xml:space="preserve">Diagram </w:t>
      </w:r>
      <w:r w:rsidRPr="00A417BC">
        <w:t>berikut ini:</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7F5024" w:rsidRPr="00A417BC" w14:paraId="120D03CE" w14:textId="77777777" w:rsidTr="00CB69B6">
        <w:trPr>
          <w:trHeight w:val="288"/>
        </w:trPr>
        <w:tc>
          <w:tcPr>
            <w:tcW w:w="4990" w:type="dxa"/>
          </w:tcPr>
          <w:p w14:paraId="26291B67" w14:textId="331FFA75" w:rsidR="007F5024" w:rsidRPr="00A417BC" w:rsidRDefault="00BC7921" w:rsidP="00A417BC">
            <w:pPr>
              <w:pStyle w:val="ListParagraph"/>
              <w:spacing w:line="240" w:lineRule="auto"/>
              <w:ind w:left="0" w:firstLine="0"/>
              <w:jc w:val="center"/>
            </w:pPr>
            <w:r>
              <w:t>Mahasiswa</w:t>
            </w:r>
          </w:p>
        </w:tc>
      </w:tr>
      <w:tr w:rsidR="007F5024" w:rsidRPr="00A417BC" w14:paraId="3B1D6898" w14:textId="77777777" w:rsidTr="00CB69B6">
        <w:trPr>
          <w:trHeight w:val="288"/>
        </w:trPr>
        <w:tc>
          <w:tcPr>
            <w:tcW w:w="4990" w:type="dxa"/>
          </w:tcPr>
          <w:p w14:paraId="1857B0F5" w14:textId="7FFAB35F" w:rsidR="007F5024" w:rsidRPr="00A417BC" w:rsidRDefault="00AC23F8" w:rsidP="00A417BC">
            <w:pPr>
              <w:pStyle w:val="ListParagraph"/>
              <w:spacing w:line="240" w:lineRule="auto"/>
              <w:ind w:left="0" w:firstLine="170"/>
            </w:pPr>
            <w:r>
              <w:t>nim: String</w:t>
            </w:r>
          </w:p>
          <w:p w14:paraId="772C668A" w14:textId="3B2831D5" w:rsidR="007F5024" w:rsidRPr="00A417BC" w:rsidRDefault="00AC23F8" w:rsidP="00A417BC">
            <w:pPr>
              <w:pStyle w:val="ListParagraph"/>
              <w:spacing w:line="240" w:lineRule="auto"/>
              <w:ind w:left="0" w:firstLine="170"/>
            </w:pPr>
            <w:r>
              <w:t>nama</w:t>
            </w:r>
            <w:r w:rsidR="007F5024" w:rsidRPr="00A417BC">
              <w:t xml:space="preserve">: </w:t>
            </w:r>
            <w:r w:rsidR="00CE0E4A" w:rsidRPr="00A417BC">
              <w:t>String</w:t>
            </w:r>
          </w:p>
          <w:p w14:paraId="6DCCFB71" w14:textId="57FD4641" w:rsidR="007F5024" w:rsidRDefault="00AC23F8" w:rsidP="00A417BC">
            <w:pPr>
              <w:pStyle w:val="ListParagraph"/>
              <w:spacing w:line="240" w:lineRule="auto"/>
              <w:ind w:left="0" w:firstLine="170"/>
            </w:pPr>
            <w:r>
              <w:t>kelas</w:t>
            </w:r>
            <w:r w:rsidR="007F5024" w:rsidRPr="00A417BC">
              <w:t xml:space="preserve">: </w:t>
            </w:r>
            <w:r>
              <w:t>String</w:t>
            </w:r>
          </w:p>
          <w:p w14:paraId="6981FEEB" w14:textId="68D00697" w:rsidR="00DC2233" w:rsidRPr="00A417BC" w:rsidRDefault="00AC23F8" w:rsidP="00AC23F8">
            <w:pPr>
              <w:pStyle w:val="ListParagraph"/>
              <w:spacing w:line="240" w:lineRule="auto"/>
              <w:ind w:left="0" w:firstLine="170"/>
            </w:pPr>
            <w:r>
              <w:t>ipk</w:t>
            </w:r>
            <w:r w:rsidR="00CE0E4A" w:rsidRPr="00A417BC">
              <w:t xml:space="preserve">: </w:t>
            </w:r>
            <w:r w:rsidR="00BC7921">
              <w:t>double</w:t>
            </w:r>
          </w:p>
        </w:tc>
      </w:tr>
      <w:tr w:rsidR="007F5024" w:rsidRPr="00A417BC" w14:paraId="2B3B460E" w14:textId="77777777" w:rsidTr="00CB69B6">
        <w:trPr>
          <w:trHeight w:val="288"/>
        </w:trPr>
        <w:tc>
          <w:tcPr>
            <w:tcW w:w="4990" w:type="dxa"/>
          </w:tcPr>
          <w:p w14:paraId="1B0C6C32" w14:textId="0FA3B551" w:rsidR="00E961F0" w:rsidRDefault="00CE0E4A" w:rsidP="00A417BC">
            <w:pPr>
              <w:pStyle w:val="ListParagraph"/>
              <w:spacing w:line="240" w:lineRule="auto"/>
              <w:ind w:left="0" w:firstLine="170"/>
            </w:pPr>
            <w:r w:rsidRPr="00A417BC">
              <w:t>tampil</w:t>
            </w:r>
            <w:r w:rsidR="00FE0C0A">
              <w:t>kan</w:t>
            </w:r>
            <w:r w:rsidR="00CB69B6" w:rsidRPr="00A417BC">
              <w:t>Informasi</w:t>
            </w:r>
            <w:r w:rsidRPr="00A417BC">
              <w:t>(): void</w:t>
            </w:r>
          </w:p>
          <w:p w14:paraId="235AD360" w14:textId="10368C55" w:rsidR="00B2294A" w:rsidRDefault="008F0579" w:rsidP="00A417BC">
            <w:pPr>
              <w:pStyle w:val="ListParagraph"/>
              <w:spacing w:line="240" w:lineRule="auto"/>
              <w:ind w:left="0" w:firstLine="170"/>
            </w:pPr>
            <w:r>
              <w:t>ubah</w:t>
            </w:r>
            <w:r w:rsidR="00B2294A">
              <w:t>Kelas(kelas</w:t>
            </w:r>
            <w:r w:rsidR="00FE0C0A">
              <w:t>Baru</w:t>
            </w:r>
            <w:r w:rsidR="00B2294A">
              <w:t>: String)</w:t>
            </w:r>
            <w:r>
              <w:t>: void</w:t>
            </w:r>
          </w:p>
          <w:p w14:paraId="6C90B9A9" w14:textId="5BD124E5" w:rsidR="008F0579" w:rsidRPr="00A417BC" w:rsidRDefault="008F0579" w:rsidP="00A417BC">
            <w:pPr>
              <w:pStyle w:val="ListParagraph"/>
              <w:spacing w:line="240" w:lineRule="auto"/>
              <w:ind w:left="0" w:firstLine="170"/>
            </w:pPr>
            <w:r>
              <w:t>updateIpk(ipkBaru: double): void</w:t>
            </w:r>
          </w:p>
          <w:p w14:paraId="44E54956" w14:textId="58F72CCC" w:rsidR="00CE0E4A" w:rsidRPr="00A417BC" w:rsidRDefault="008F0579" w:rsidP="00A417BC">
            <w:pPr>
              <w:pStyle w:val="ListParagraph"/>
              <w:spacing w:line="240" w:lineRule="auto"/>
              <w:ind w:left="0" w:firstLine="170"/>
            </w:pPr>
            <w:r>
              <w:t>nilaiKinerja(ipk: double): String</w:t>
            </w:r>
          </w:p>
        </w:tc>
      </w:tr>
    </w:tbl>
    <w:p w14:paraId="09E22348" w14:textId="77777777" w:rsidR="003231CC" w:rsidRDefault="003231CC" w:rsidP="00A417BC">
      <w:pPr>
        <w:ind w:firstLine="426"/>
      </w:pPr>
    </w:p>
    <w:p w14:paraId="1BFB4A73" w14:textId="24772564" w:rsidR="007F5024" w:rsidRPr="00A417BC" w:rsidRDefault="007F5024" w:rsidP="00A417BC">
      <w:pPr>
        <w:ind w:firstLine="426"/>
      </w:pPr>
      <w:r w:rsidRPr="00A417BC">
        <w:t xml:space="preserve">Berdasarkan class </w:t>
      </w:r>
      <w:r w:rsidR="00CB69B6" w:rsidRPr="00A417BC">
        <w:t>diagram tersebut</w:t>
      </w:r>
      <w:r w:rsidRPr="00A417BC">
        <w:t xml:space="preserve">, akan dibuat program </w:t>
      </w:r>
      <w:r w:rsidR="00CB69B6" w:rsidRPr="00A417BC">
        <w:t xml:space="preserve">menggunakan bahasa </w:t>
      </w:r>
      <w:r w:rsidRPr="00A417BC">
        <w:t>Java.</w:t>
      </w:r>
    </w:p>
    <w:p w14:paraId="1263DC92" w14:textId="77777777" w:rsidR="007F5024" w:rsidRPr="00A417BC" w:rsidRDefault="007F5024" w:rsidP="00A417BC">
      <w:pPr>
        <w:pStyle w:val="Sub-bab2"/>
        <w:numPr>
          <w:ilvl w:val="0"/>
          <w:numId w:val="38"/>
        </w:numPr>
        <w:spacing w:after="0" w:line="360" w:lineRule="auto"/>
        <w:ind w:left="567" w:hanging="567"/>
        <w:outlineLvl w:val="2"/>
      </w:pPr>
      <w:bookmarkStart w:id="5" w:name="_Toc11246543"/>
      <w:r w:rsidRPr="00A417BC">
        <w:t>Langkah-langkah Percobaan</w:t>
      </w:r>
      <w:bookmarkEnd w:id="5"/>
    </w:p>
    <w:p w14:paraId="1407B66A" w14:textId="7FB8119B" w:rsidR="00CB69B6" w:rsidRPr="00A417BC" w:rsidRDefault="00CB69B6" w:rsidP="00A417BC">
      <w:pPr>
        <w:pStyle w:val="ListParagraph"/>
        <w:numPr>
          <w:ilvl w:val="0"/>
          <w:numId w:val="27"/>
        </w:numPr>
      </w:pPr>
      <w:r w:rsidRPr="00A417BC">
        <w:t xml:space="preserve">Buka text editor. Buat file baru, beri nama </w:t>
      </w:r>
      <w:r w:rsidR="00046E46">
        <w:rPr>
          <w:b/>
          <w:bCs/>
        </w:rPr>
        <w:t>Mahasiswa</w:t>
      </w:r>
      <w:r w:rsidRPr="00A417BC">
        <w:rPr>
          <w:b/>
          <w:bCs/>
          <w:color w:val="0070C0"/>
        </w:rPr>
        <w:t>&lt;NoAbsen&gt;</w:t>
      </w:r>
      <w:r w:rsidRPr="00A417BC">
        <w:rPr>
          <w:b/>
          <w:bCs/>
        </w:rPr>
        <w:t>.java</w:t>
      </w:r>
    </w:p>
    <w:p w14:paraId="20EFE10E" w14:textId="05C503A1" w:rsidR="007F5024" w:rsidRPr="00A417BC" w:rsidRDefault="007F5024" w:rsidP="00A417BC">
      <w:pPr>
        <w:pStyle w:val="ListParagraph"/>
        <w:numPr>
          <w:ilvl w:val="0"/>
          <w:numId w:val="27"/>
        </w:numPr>
      </w:pPr>
      <w:r w:rsidRPr="00A417BC">
        <w:t xml:space="preserve">Lengkapi class </w:t>
      </w:r>
      <w:r w:rsidR="00046E46">
        <w:rPr>
          <w:b/>
          <w:bCs/>
        </w:rPr>
        <w:t>Mahasiswa</w:t>
      </w:r>
      <w:r w:rsidRPr="00A417BC">
        <w:rPr>
          <w:b/>
          <w:bCs/>
        </w:rPr>
        <w:t xml:space="preserve"> </w:t>
      </w:r>
      <w:r w:rsidRPr="00A417BC">
        <w:t xml:space="preserve">dengan atribut yang telah digambarkan di dalam </w:t>
      </w:r>
      <w:r w:rsidR="00CB69B6" w:rsidRPr="00A417BC">
        <w:t xml:space="preserve">class </w:t>
      </w:r>
      <w:r w:rsidRPr="00A417BC">
        <w:t xml:space="preserve">diagram </w:t>
      </w:r>
      <w:r w:rsidR="00CB69B6" w:rsidRPr="00A417BC">
        <w:t>tersebut</w:t>
      </w:r>
    </w:p>
    <w:p w14:paraId="1CC77AB0" w14:textId="1F3E7865" w:rsidR="00CB69B6" w:rsidRPr="00A417BC" w:rsidRDefault="003231CC" w:rsidP="00A417BC">
      <w:pPr>
        <w:pStyle w:val="ListParagraph"/>
        <w:ind w:left="360" w:firstLine="0"/>
      </w:pPr>
      <w:r w:rsidRPr="003231CC">
        <w:rPr>
          <w:noProof/>
        </w:rPr>
        <w:drawing>
          <wp:inline distT="0" distB="0" distL="0" distR="0" wp14:anchorId="3A9D853F" wp14:editId="13426F8A">
            <wp:extent cx="1219200" cy="772160"/>
            <wp:effectExtent l="0" t="0" r="0" b="8890"/>
            <wp:docPr id="30417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74548" name=""/>
                    <pic:cNvPicPr/>
                  </pic:nvPicPr>
                  <pic:blipFill>
                    <a:blip r:embed="rId9"/>
                    <a:stretch>
                      <a:fillRect/>
                    </a:stretch>
                  </pic:blipFill>
                  <pic:spPr>
                    <a:xfrm>
                      <a:off x="0" y="0"/>
                      <a:ext cx="1219885" cy="772594"/>
                    </a:xfrm>
                    <a:prstGeom prst="rect">
                      <a:avLst/>
                    </a:prstGeom>
                  </pic:spPr>
                </pic:pic>
              </a:graphicData>
            </a:graphic>
          </wp:inline>
        </w:drawing>
      </w:r>
    </w:p>
    <w:p w14:paraId="78B8DB9A" w14:textId="46BD0B88" w:rsidR="005520DC" w:rsidRDefault="00CB69B6" w:rsidP="00A417BC">
      <w:pPr>
        <w:pStyle w:val="ListParagraph"/>
        <w:numPr>
          <w:ilvl w:val="0"/>
          <w:numId w:val="27"/>
        </w:numPr>
      </w:pPr>
      <w:r w:rsidRPr="00A417BC">
        <w:t xml:space="preserve">Lengkapi class </w:t>
      </w:r>
      <w:r w:rsidR="003231CC">
        <w:rPr>
          <w:b/>
          <w:bCs/>
        </w:rPr>
        <w:t xml:space="preserve">Mahasiswa </w:t>
      </w:r>
      <w:r w:rsidRPr="00A417BC">
        <w:t>dengan method yang telah digambarkan di dalam class diagram tersebut</w:t>
      </w:r>
      <w:r w:rsidR="00330BBE">
        <w:t>.</w:t>
      </w:r>
    </w:p>
    <w:p w14:paraId="37461FBD" w14:textId="77777777" w:rsidR="00330BBE" w:rsidRDefault="00330BBE" w:rsidP="00330BBE">
      <w:pPr>
        <w:pStyle w:val="ListParagraph"/>
        <w:ind w:left="360" w:firstLine="0"/>
      </w:pPr>
    </w:p>
    <w:p w14:paraId="79CD9C6A" w14:textId="3ADB1EBB" w:rsidR="005520DC" w:rsidRDefault="00330BBE" w:rsidP="00A417BC">
      <w:pPr>
        <w:pStyle w:val="ListParagraph"/>
        <w:ind w:left="360" w:firstLine="0"/>
      </w:pPr>
      <w:r w:rsidRPr="00330BBE">
        <w:rPr>
          <w:noProof/>
        </w:rPr>
        <w:lastRenderedPageBreak/>
        <w:drawing>
          <wp:inline distT="0" distB="0" distL="0" distR="0" wp14:anchorId="0336B691" wp14:editId="24D9F12D">
            <wp:extent cx="3770790" cy="1152000"/>
            <wp:effectExtent l="0" t="0" r="1270" b="0"/>
            <wp:docPr id="126206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66609" name=""/>
                    <pic:cNvPicPr/>
                  </pic:nvPicPr>
                  <pic:blipFill>
                    <a:blip r:embed="rId10"/>
                    <a:stretch>
                      <a:fillRect/>
                    </a:stretch>
                  </pic:blipFill>
                  <pic:spPr>
                    <a:xfrm>
                      <a:off x="0" y="0"/>
                      <a:ext cx="3770790" cy="1152000"/>
                    </a:xfrm>
                    <a:prstGeom prst="rect">
                      <a:avLst/>
                    </a:prstGeom>
                  </pic:spPr>
                </pic:pic>
              </a:graphicData>
            </a:graphic>
          </wp:inline>
        </w:drawing>
      </w:r>
    </w:p>
    <w:p w14:paraId="516A1557" w14:textId="356EBDB2" w:rsidR="00FE0C0A" w:rsidRDefault="00FE0C0A" w:rsidP="00A417BC">
      <w:pPr>
        <w:pStyle w:val="ListParagraph"/>
        <w:ind w:left="360" w:firstLine="0"/>
      </w:pPr>
      <w:r w:rsidRPr="00FE0C0A">
        <w:rPr>
          <w:noProof/>
        </w:rPr>
        <w:drawing>
          <wp:inline distT="0" distB="0" distL="0" distR="0" wp14:anchorId="74701307" wp14:editId="789F3A26">
            <wp:extent cx="3118507" cy="540000"/>
            <wp:effectExtent l="0" t="0" r="5715" b="0"/>
            <wp:docPr id="46771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6505" name=""/>
                    <pic:cNvPicPr/>
                  </pic:nvPicPr>
                  <pic:blipFill>
                    <a:blip r:embed="rId11"/>
                    <a:stretch>
                      <a:fillRect/>
                    </a:stretch>
                  </pic:blipFill>
                  <pic:spPr>
                    <a:xfrm>
                      <a:off x="0" y="0"/>
                      <a:ext cx="3118507" cy="540000"/>
                    </a:xfrm>
                    <a:prstGeom prst="rect">
                      <a:avLst/>
                    </a:prstGeom>
                  </pic:spPr>
                </pic:pic>
              </a:graphicData>
            </a:graphic>
          </wp:inline>
        </w:drawing>
      </w:r>
    </w:p>
    <w:p w14:paraId="0F8CA3D0" w14:textId="437153EA" w:rsidR="00FE0C0A" w:rsidRDefault="00B42D3B" w:rsidP="00A417BC">
      <w:pPr>
        <w:pStyle w:val="ListParagraph"/>
        <w:ind w:left="360" w:firstLine="0"/>
      </w:pPr>
      <w:r w:rsidRPr="00B42D3B">
        <w:rPr>
          <w:noProof/>
        </w:rPr>
        <w:drawing>
          <wp:inline distT="0" distB="0" distL="0" distR="0" wp14:anchorId="6DAD2267" wp14:editId="4CDACC50">
            <wp:extent cx="3046088" cy="612000"/>
            <wp:effectExtent l="0" t="0" r="2540" b="0"/>
            <wp:docPr id="156030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06316" name=""/>
                    <pic:cNvPicPr/>
                  </pic:nvPicPr>
                  <pic:blipFill>
                    <a:blip r:embed="rId12"/>
                    <a:stretch>
                      <a:fillRect/>
                    </a:stretch>
                  </pic:blipFill>
                  <pic:spPr>
                    <a:xfrm>
                      <a:off x="0" y="0"/>
                      <a:ext cx="3046088" cy="612000"/>
                    </a:xfrm>
                    <a:prstGeom prst="rect">
                      <a:avLst/>
                    </a:prstGeom>
                  </pic:spPr>
                </pic:pic>
              </a:graphicData>
            </a:graphic>
          </wp:inline>
        </w:drawing>
      </w:r>
    </w:p>
    <w:p w14:paraId="54FA56EB" w14:textId="41F6F948" w:rsidR="00026A5F" w:rsidRDefault="00744962" w:rsidP="00A417BC">
      <w:pPr>
        <w:pStyle w:val="ListParagraph"/>
        <w:ind w:left="360" w:firstLine="0"/>
      </w:pPr>
      <w:r w:rsidRPr="00744962">
        <w:rPr>
          <w:noProof/>
        </w:rPr>
        <w:drawing>
          <wp:inline distT="0" distB="0" distL="0" distR="0" wp14:anchorId="3AC610DE" wp14:editId="5F10207E">
            <wp:extent cx="3251613" cy="2016000"/>
            <wp:effectExtent l="0" t="0" r="6350" b="3810"/>
            <wp:docPr id="100056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5885" name=""/>
                    <pic:cNvPicPr/>
                  </pic:nvPicPr>
                  <pic:blipFill>
                    <a:blip r:embed="rId13"/>
                    <a:stretch>
                      <a:fillRect/>
                    </a:stretch>
                  </pic:blipFill>
                  <pic:spPr>
                    <a:xfrm>
                      <a:off x="0" y="0"/>
                      <a:ext cx="3251613" cy="2016000"/>
                    </a:xfrm>
                    <a:prstGeom prst="rect">
                      <a:avLst/>
                    </a:prstGeom>
                  </pic:spPr>
                </pic:pic>
              </a:graphicData>
            </a:graphic>
          </wp:inline>
        </w:drawing>
      </w:r>
    </w:p>
    <w:p w14:paraId="2D999EEB" w14:textId="511F67CC" w:rsidR="007F5024" w:rsidRPr="00A417BC" w:rsidRDefault="005520DC" w:rsidP="00A417BC">
      <w:pPr>
        <w:pStyle w:val="ListParagraph"/>
        <w:numPr>
          <w:ilvl w:val="0"/>
          <w:numId w:val="27"/>
        </w:numPr>
      </w:pPr>
      <w:bookmarkStart w:id="6" w:name="_Toc11246544"/>
      <w:r w:rsidRPr="00A417BC">
        <w:t>Compile dan run program.</w:t>
      </w:r>
    </w:p>
    <w:p w14:paraId="79726620" w14:textId="77777777" w:rsidR="007F5024" w:rsidRPr="00A417BC" w:rsidRDefault="007F5024" w:rsidP="00A417BC"/>
    <w:bookmarkEnd w:id="6"/>
    <w:p w14:paraId="34C4C1C7" w14:textId="77777777" w:rsidR="007F5024" w:rsidRPr="00A417BC" w:rsidRDefault="007F5024" w:rsidP="00A417BC">
      <w:pPr>
        <w:pStyle w:val="Sub-bab2"/>
        <w:numPr>
          <w:ilvl w:val="0"/>
          <w:numId w:val="38"/>
        </w:numPr>
        <w:spacing w:after="0" w:line="360" w:lineRule="auto"/>
        <w:ind w:left="567" w:hanging="567"/>
        <w:outlineLvl w:val="2"/>
      </w:pPr>
      <w:r w:rsidRPr="00A417BC">
        <w:t>Verifikasi Hasil Percobaan</w:t>
      </w:r>
    </w:p>
    <w:p w14:paraId="7B4AB559" w14:textId="77B8BCFC" w:rsidR="007F5024" w:rsidRDefault="007F5024" w:rsidP="00A417BC">
      <w:pPr>
        <w:rPr>
          <w:b/>
        </w:rPr>
      </w:pPr>
      <w:r w:rsidRPr="00A417BC">
        <w:t xml:space="preserve">Cocokkan hasil compile kode program </w:t>
      </w:r>
      <w:r w:rsidR="00826E5D" w:rsidRPr="00A417BC">
        <w:t>A</w:t>
      </w:r>
      <w:r w:rsidRPr="00A417BC">
        <w:t xml:space="preserve">nda dengan gambar berikut ini. </w:t>
      </w:r>
    </w:p>
    <w:p w14:paraId="0A12D43E" w14:textId="6A016A94" w:rsidR="00744962" w:rsidRPr="00A417BC" w:rsidRDefault="00744962" w:rsidP="00A417BC">
      <w:pPr>
        <w:rPr>
          <w:b/>
        </w:rPr>
      </w:pPr>
      <w:r w:rsidRPr="00744962">
        <w:rPr>
          <w:b/>
          <w:noProof/>
        </w:rPr>
        <w:drawing>
          <wp:inline distT="0" distB="0" distL="0" distR="0" wp14:anchorId="53628D46" wp14:editId="14BF653B">
            <wp:extent cx="5147310" cy="1157566"/>
            <wp:effectExtent l="57150" t="57150" r="91440" b="100330"/>
            <wp:docPr id="353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035" name=""/>
                    <pic:cNvPicPr/>
                  </pic:nvPicPr>
                  <pic:blipFill rotWithShape="1">
                    <a:blip r:embed="rId14"/>
                    <a:srcRect l="735" t="4790" r="1177" b="5390"/>
                    <a:stretch/>
                  </pic:blipFill>
                  <pic:spPr bwMode="auto">
                    <a:xfrm>
                      <a:off x="0" y="0"/>
                      <a:ext cx="5158553" cy="116009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BCB5F95" w14:textId="77777777" w:rsidR="007F5024" w:rsidRPr="00A417BC" w:rsidRDefault="007F5024" w:rsidP="00A417BC"/>
    <w:p w14:paraId="241EC38D" w14:textId="77777777" w:rsidR="007F5024" w:rsidRPr="00A417BC" w:rsidRDefault="007F5024" w:rsidP="00A417BC">
      <w:pPr>
        <w:pStyle w:val="Sub-bab2"/>
        <w:numPr>
          <w:ilvl w:val="0"/>
          <w:numId w:val="38"/>
        </w:numPr>
        <w:spacing w:after="0" w:line="360" w:lineRule="auto"/>
        <w:ind w:left="567" w:hanging="567"/>
        <w:outlineLvl w:val="2"/>
      </w:pPr>
      <w:r w:rsidRPr="00A417BC">
        <w:t>Pertanyaan</w:t>
      </w:r>
    </w:p>
    <w:p w14:paraId="4B40CBB1" w14:textId="65EE2770" w:rsidR="007F5024" w:rsidRPr="00A417BC" w:rsidRDefault="007F5024" w:rsidP="00A417BC">
      <w:pPr>
        <w:pStyle w:val="ListParagraph"/>
        <w:numPr>
          <w:ilvl w:val="0"/>
          <w:numId w:val="24"/>
        </w:numPr>
      </w:pPr>
      <w:r w:rsidRPr="00A417BC">
        <w:t xml:space="preserve">Sebutkan </w:t>
      </w:r>
      <w:r w:rsidR="005520DC" w:rsidRPr="00A417BC">
        <w:t>dua</w:t>
      </w:r>
      <w:r w:rsidRPr="00A417BC">
        <w:t xml:space="preserve"> karakteristik class</w:t>
      </w:r>
      <w:r w:rsidR="005520DC" w:rsidRPr="00A417BC">
        <w:t xml:space="preserve"> atau object</w:t>
      </w:r>
      <w:r w:rsidRPr="00A417BC">
        <w:t>!</w:t>
      </w:r>
    </w:p>
    <w:p w14:paraId="335E22BB" w14:textId="10A880A8" w:rsidR="007F5024" w:rsidRPr="00A417BC" w:rsidRDefault="007F5024" w:rsidP="00A417BC">
      <w:pPr>
        <w:pStyle w:val="ListParagraph"/>
        <w:numPr>
          <w:ilvl w:val="0"/>
          <w:numId w:val="24"/>
        </w:numPr>
      </w:pPr>
      <w:r w:rsidRPr="00A417BC">
        <w:t>Perhatikan class</w:t>
      </w:r>
      <w:r w:rsidR="005520DC" w:rsidRPr="00A417BC">
        <w:t xml:space="preserve"> </w:t>
      </w:r>
      <w:r w:rsidR="003231CC">
        <w:rPr>
          <w:b/>
          <w:bCs/>
        </w:rPr>
        <w:t>Mahasiswa</w:t>
      </w:r>
      <w:r w:rsidR="005520DC" w:rsidRPr="00A417BC">
        <w:t xml:space="preserve"> pa</w:t>
      </w:r>
      <w:r w:rsidRPr="00A417BC">
        <w:t xml:space="preserve">da Praktikum </w:t>
      </w:r>
      <w:r w:rsidR="005520DC" w:rsidRPr="00A417BC">
        <w:t>1 tersebut</w:t>
      </w:r>
      <w:r w:rsidRPr="00A417BC">
        <w:t xml:space="preserve">, ada berapa atribut yang dimiliki oleh class </w:t>
      </w:r>
      <w:r w:rsidR="003231CC">
        <w:t>Mahasiswa</w:t>
      </w:r>
      <w:r w:rsidRPr="00A417BC">
        <w:t>? Sebutkan</w:t>
      </w:r>
      <w:r w:rsidR="005520DC" w:rsidRPr="00A417BC">
        <w:t xml:space="preserve"> apa saja atributnya</w:t>
      </w:r>
      <w:r w:rsidRPr="00A417BC">
        <w:t>!</w:t>
      </w:r>
    </w:p>
    <w:p w14:paraId="3D6734AE" w14:textId="6ABF868B" w:rsidR="007F5024" w:rsidRPr="00A417BC" w:rsidRDefault="007F5024" w:rsidP="00A417BC">
      <w:pPr>
        <w:pStyle w:val="ListParagraph"/>
        <w:numPr>
          <w:ilvl w:val="0"/>
          <w:numId w:val="24"/>
        </w:numPr>
      </w:pPr>
      <w:r w:rsidRPr="00A417BC">
        <w:t>Ada berapa method yang dimiliki oleh class tersebut? Sebutkan</w:t>
      </w:r>
      <w:r w:rsidR="005520DC" w:rsidRPr="00A417BC">
        <w:t xml:space="preserve"> apa saja methodnya</w:t>
      </w:r>
      <w:r w:rsidRPr="00A417BC">
        <w:t>!</w:t>
      </w:r>
    </w:p>
    <w:p w14:paraId="3B5CBB65" w14:textId="3581A9C6" w:rsidR="007F5024" w:rsidRPr="00B42D3B" w:rsidRDefault="007F5024" w:rsidP="00B42D3B">
      <w:pPr>
        <w:pStyle w:val="ListParagraph"/>
        <w:numPr>
          <w:ilvl w:val="0"/>
          <w:numId w:val="24"/>
        </w:numPr>
        <w:rPr>
          <w:lang w:val="en-US"/>
        </w:rPr>
      </w:pPr>
      <w:r w:rsidRPr="00A417BC">
        <w:lastRenderedPageBreak/>
        <w:t>Perhatikan method</w:t>
      </w:r>
      <w:r w:rsidR="005520DC" w:rsidRPr="00A417BC">
        <w:t xml:space="preserve"> </w:t>
      </w:r>
      <w:r w:rsidR="001829E6">
        <w:rPr>
          <w:b/>
          <w:bCs/>
        </w:rPr>
        <w:t>updateIpk()</w:t>
      </w:r>
      <w:r w:rsidR="005520DC" w:rsidRPr="00A417BC">
        <w:t xml:space="preserve"> </w:t>
      </w:r>
      <w:r w:rsidRPr="00A417BC">
        <w:t xml:space="preserve">yang </w:t>
      </w:r>
      <w:r w:rsidR="005520DC" w:rsidRPr="00A417BC">
        <w:t xml:space="preserve">terdapat </w:t>
      </w:r>
      <w:r w:rsidRPr="00A417BC">
        <w:t xml:space="preserve">di </w:t>
      </w:r>
      <w:r w:rsidR="005520DC" w:rsidRPr="00A417BC">
        <w:t xml:space="preserve">dalam </w:t>
      </w:r>
      <w:r w:rsidRPr="00A417BC">
        <w:t xml:space="preserve">class </w:t>
      </w:r>
      <w:r w:rsidR="003231CC">
        <w:rPr>
          <w:b/>
          <w:bCs/>
        </w:rPr>
        <w:t>Mahasiswa</w:t>
      </w:r>
      <w:r w:rsidR="005520DC" w:rsidRPr="00A417BC">
        <w:t>.</w:t>
      </w:r>
      <w:r w:rsidRPr="00A417BC">
        <w:t xml:space="preserve"> </w:t>
      </w:r>
      <w:r w:rsidR="005520DC" w:rsidRPr="00A417BC">
        <w:t>M</w:t>
      </w:r>
      <w:r w:rsidRPr="00A417BC">
        <w:t>odifikasi isi method tersebut sehing</w:t>
      </w:r>
      <w:r w:rsidR="001829E6">
        <w:t>ga IPK yang dimasukkan valid yaitu terlebih dahulu dilakukan pengecekan apakah IPK yang dimasukkan di dalam rentang 0.0 sampai dengan 4.0 (0.0 &lt;= IPK &lt;= 4.0).</w:t>
      </w:r>
      <w:r w:rsidR="00B42D3B">
        <w:t xml:space="preserve"> Jika IPK tidak pada rentang tersebut maka dikeluarkan pesan: </w:t>
      </w:r>
      <w:r w:rsidR="00B42D3B">
        <w:rPr>
          <w:lang w:val="en-US"/>
        </w:rPr>
        <w:t>"</w:t>
      </w:r>
      <w:r w:rsidR="00B42D3B" w:rsidRPr="00B42D3B">
        <w:rPr>
          <w:lang w:val="en-US"/>
        </w:rPr>
        <w:t>IPK tidak valid. Harus antara 0.0 dan 4.0</w:t>
      </w:r>
      <w:r w:rsidR="00B42D3B">
        <w:rPr>
          <w:lang w:val="en-US"/>
        </w:rPr>
        <w:t>"</w:t>
      </w:r>
      <w:r w:rsidR="00B42D3B" w:rsidRPr="00B42D3B">
        <w:rPr>
          <w:lang w:val="en-US"/>
        </w:rPr>
        <w:t>.</w:t>
      </w:r>
    </w:p>
    <w:p w14:paraId="6D3B8886" w14:textId="2C65C8D2" w:rsidR="00A46A67" w:rsidRDefault="00A46A67" w:rsidP="00A46A67">
      <w:pPr>
        <w:pStyle w:val="ListParagraph"/>
        <w:numPr>
          <w:ilvl w:val="0"/>
          <w:numId w:val="24"/>
        </w:numPr>
      </w:pPr>
      <w:r>
        <w:t>Jelaskan b</w:t>
      </w:r>
      <w:r w:rsidRPr="00A46A67">
        <w:t xml:space="preserve">agaimana cara kerja </w:t>
      </w:r>
      <w:r>
        <w:t xml:space="preserve">method </w:t>
      </w:r>
      <w:r w:rsidRPr="000B7347">
        <w:rPr>
          <w:b/>
          <w:bCs/>
        </w:rPr>
        <w:t>nilaiKinerja()</w:t>
      </w:r>
      <w:r w:rsidRPr="00A46A67">
        <w:t xml:space="preserve"> dalam mengevaluasi kinerja </w:t>
      </w:r>
      <w:r>
        <w:t>mahasiswa</w:t>
      </w:r>
      <w:r w:rsidRPr="00A46A67">
        <w:t>,  kriteria apa saja yang digunakan untuk menentukan nilai kinerja tersebut</w:t>
      </w:r>
      <w:r w:rsidR="000B7347">
        <w:t>, dan apa yang dikembalikan (di-return-kan) oleh method nilaiKinerja() tersebut?</w:t>
      </w:r>
    </w:p>
    <w:p w14:paraId="3AEE81CF" w14:textId="15F5FEC1" w:rsidR="00594E25" w:rsidRPr="00A417BC" w:rsidRDefault="00594E25" w:rsidP="00A417BC">
      <w:pPr>
        <w:pStyle w:val="ListParagraph"/>
        <w:numPr>
          <w:ilvl w:val="0"/>
          <w:numId w:val="24"/>
        </w:numPr>
      </w:pPr>
      <w:r w:rsidRPr="00A417BC">
        <w:rPr>
          <w:rFonts w:ascii="Calibri" w:eastAsia="Calibri" w:hAnsi="Calibri" w:cs="Calibri"/>
          <w:b/>
          <w:bCs/>
          <w:color w:val="000000"/>
        </w:rPr>
        <w:t>Commit dan push kode program ke Github</w:t>
      </w:r>
    </w:p>
    <w:p w14:paraId="0620B578" w14:textId="77777777" w:rsidR="00CB09B5" w:rsidRPr="00A417BC" w:rsidRDefault="00CB09B5" w:rsidP="00A417BC">
      <w:pPr>
        <w:pStyle w:val="ListParagraph"/>
        <w:ind w:left="360" w:firstLine="0"/>
      </w:pPr>
    </w:p>
    <w:p w14:paraId="533800ED" w14:textId="51EAEF8D" w:rsidR="006A4186" w:rsidRPr="00A417BC" w:rsidRDefault="005520DC" w:rsidP="00A417BC">
      <w:pPr>
        <w:pStyle w:val="Sub-bab1"/>
        <w:numPr>
          <w:ilvl w:val="0"/>
          <w:numId w:val="39"/>
        </w:numPr>
        <w:tabs>
          <w:tab w:val="left" w:pos="426"/>
        </w:tabs>
        <w:spacing w:after="0" w:line="360" w:lineRule="auto"/>
        <w:ind w:left="284" w:hanging="284"/>
        <w:outlineLvl w:val="1"/>
      </w:pPr>
      <w:r w:rsidRPr="00A417BC">
        <w:t xml:space="preserve">Percobaan 2: </w:t>
      </w:r>
      <w:r w:rsidR="006A4186" w:rsidRPr="00A417BC">
        <w:t>Instansiasi Obje</w:t>
      </w:r>
      <w:r w:rsidRPr="00A417BC">
        <w:t>ct, serta</w:t>
      </w:r>
      <w:r w:rsidR="006A4186" w:rsidRPr="00A417BC">
        <w:t xml:space="preserve"> Mengakses Atribut </w:t>
      </w:r>
      <w:r w:rsidRPr="00A417BC">
        <w:t>dan</w:t>
      </w:r>
      <w:r w:rsidR="006A4186" w:rsidRPr="00A417BC">
        <w:t xml:space="preserve"> Method</w:t>
      </w:r>
      <w:bookmarkStart w:id="7" w:name="_Toc11246548"/>
      <w:bookmarkEnd w:id="4"/>
    </w:p>
    <w:p w14:paraId="1CCD7A9B" w14:textId="753349D0" w:rsidR="00DB51A3" w:rsidRPr="00A417BC" w:rsidRDefault="00DB51A3" w:rsidP="00A417BC">
      <w:pPr>
        <w:ind w:left="426" w:firstLine="0"/>
        <w:rPr>
          <w:b/>
          <w:bCs/>
        </w:rPr>
      </w:pPr>
      <w:r w:rsidRPr="00A417BC">
        <w:rPr>
          <w:b/>
          <w:bCs/>
        </w:rPr>
        <w:t xml:space="preserve">Waktu </w:t>
      </w:r>
      <w:r w:rsidR="005520DC" w:rsidRPr="00A417BC">
        <w:rPr>
          <w:b/>
          <w:bCs/>
        </w:rPr>
        <w:t>Percobaan</w:t>
      </w:r>
      <w:r w:rsidRPr="00A417BC">
        <w:rPr>
          <w:b/>
          <w:bCs/>
        </w:rPr>
        <w:t>: 5</w:t>
      </w:r>
      <w:r w:rsidR="00594E25" w:rsidRPr="00A417BC">
        <w:rPr>
          <w:b/>
          <w:bCs/>
        </w:rPr>
        <w:t>0</w:t>
      </w:r>
      <w:r w:rsidRPr="00A417BC">
        <w:rPr>
          <w:b/>
          <w:bCs/>
        </w:rPr>
        <w:t xml:space="preserve"> Menit</w:t>
      </w:r>
    </w:p>
    <w:p w14:paraId="62956761" w14:textId="15AA520B" w:rsidR="007F5024" w:rsidRPr="00A417BC" w:rsidRDefault="007F5024" w:rsidP="00A417BC">
      <w:r w:rsidRPr="00A417BC">
        <w:t xml:space="preserve">Sampai tahap ini, class </w:t>
      </w:r>
      <w:r w:rsidR="007844E9">
        <w:rPr>
          <w:b/>
          <w:bCs/>
        </w:rPr>
        <w:t>Mahasiswa</w:t>
      </w:r>
      <w:r w:rsidR="00F52005" w:rsidRPr="00A417BC">
        <w:t xml:space="preserve"> telah berhasil dibuat pada Percobaan 1</w:t>
      </w:r>
      <w:r w:rsidRPr="00A417BC">
        <w:t xml:space="preserve">. Selanjutnya, apabila class </w:t>
      </w:r>
      <w:r w:rsidR="007844E9">
        <w:t>Mahasiswa</w:t>
      </w:r>
      <w:r w:rsidRPr="00A417BC">
        <w:t xml:space="preserve"> tersebut</w:t>
      </w:r>
      <w:r w:rsidR="00F52005" w:rsidRPr="00A417BC">
        <w:t xml:space="preserve"> ingin digunakan dan diakses atribut serta method-nya, </w:t>
      </w:r>
      <w:r w:rsidRPr="00A417BC">
        <w:t>maka perlu dibuat obje</w:t>
      </w:r>
      <w:r w:rsidR="00F52005" w:rsidRPr="00A417BC">
        <w:t>ct</w:t>
      </w:r>
      <w:r w:rsidRPr="00A417BC">
        <w:t xml:space="preserve">/instance dari class </w:t>
      </w:r>
      <w:r w:rsidR="007844E9">
        <w:rPr>
          <w:b/>
          <w:bCs/>
        </w:rPr>
        <w:t>Mahasiswa</w:t>
      </w:r>
      <w:r w:rsidR="00F52005" w:rsidRPr="00A417BC">
        <w:t xml:space="preserve"> </w:t>
      </w:r>
      <w:r w:rsidRPr="00A417BC">
        <w:t>terlebih dahulu</w:t>
      </w:r>
      <w:r w:rsidR="00F52005" w:rsidRPr="00A417BC">
        <w:t xml:space="preserve"> melalui proses instansiasi</w:t>
      </w:r>
      <w:r w:rsidRPr="00A417BC">
        <w:t>.</w:t>
      </w:r>
    </w:p>
    <w:p w14:paraId="18ABDBF1" w14:textId="77777777" w:rsidR="007F5024" w:rsidRPr="00A417BC" w:rsidRDefault="007F5024" w:rsidP="00A417BC">
      <w:pPr>
        <w:pStyle w:val="Sub-bab2"/>
        <w:numPr>
          <w:ilvl w:val="2"/>
          <w:numId w:val="25"/>
        </w:numPr>
        <w:spacing w:after="0" w:line="360" w:lineRule="auto"/>
        <w:outlineLvl w:val="2"/>
      </w:pPr>
      <w:bookmarkStart w:id="8" w:name="_Toc11246546"/>
      <w:r w:rsidRPr="00A417BC">
        <w:t>Langkah-langkah Percobaan</w:t>
      </w:r>
      <w:bookmarkEnd w:id="8"/>
    </w:p>
    <w:p w14:paraId="71755521" w14:textId="5CD060FC" w:rsidR="00CB09B5" w:rsidRPr="00A417BC" w:rsidRDefault="00CB09B5" w:rsidP="00A417BC">
      <w:pPr>
        <w:pStyle w:val="ListParagraph"/>
        <w:numPr>
          <w:ilvl w:val="0"/>
          <w:numId w:val="3"/>
        </w:numPr>
      </w:pPr>
      <w:r w:rsidRPr="00A417BC">
        <w:t xml:space="preserve">Buat file baru, beri nama </w:t>
      </w:r>
      <w:r w:rsidR="003A2B47">
        <w:rPr>
          <w:b/>
          <w:bCs/>
        </w:rPr>
        <w:t>Mahasiswa</w:t>
      </w:r>
      <w:r w:rsidRPr="00A417BC">
        <w:rPr>
          <w:b/>
          <w:bCs/>
        </w:rPr>
        <w:t>Main</w:t>
      </w:r>
      <w:r w:rsidRPr="00A417BC">
        <w:rPr>
          <w:b/>
          <w:bCs/>
          <w:color w:val="0070C0"/>
        </w:rPr>
        <w:t>&lt;NoAbsen&gt;</w:t>
      </w:r>
      <w:r w:rsidRPr="00A417BC">
        <w:rPr>
          <w:b/>
          <w:bCs/>
        </w:rPr>
        <w:t>.java</w:t>
      </w:r>
    </w:p>
    <w:p w14:paraId="442CE093" w14:textId="181FF8DB" w:rsidR="00CB09B5" w:rsidRPr="00A417BC" w:rsidRDefault="00CB09B5" w:rsidP="00A417BC">
      <w:pPr>
        <w:pStyle w:val="ListParagraph"/>
        <w:numPr>
          <w:ilvl w:val="0"/>
          <w:numId w:val="3"/>
        </w:numPr>
      </w:pPr>
      <w:r w:rsidRPr="00A417BC">
        <w:t xml:space="preserve">Tuliskan struktur dasar bahasa pemrograman Java yang terdiri dari fungsi </w:t>
      </w:r>
      <w:r w:rsidRPr="00A417BC">
        <w:rPr>
          <w:b/>
          <w:bCs/>
        </w:rPr>
        <w:t>main()</w:t>
      </w:r>
    </w:p>
    <w:p w14:paraId="5BD143FA" w14:textId="656049A3" w:rsidR="00DB51A3" w:rsidRPr="00A417BC" w:rsidRDefault="007F5024" w:rsidP="00A417BC">
      <w:pPr>
        <w:pStyle w:val="ListParagraph"/>
        <w:numPr>
          <w:ilvl w:val="0"/>
          <w:numId w:val="3"/>
        </w:numPr>
      </w:pPr>
      <w:r w:rsidRPr="00A417BC">
        <w:t xml:space="preserve">Di dalam </w:t>
      </w:r>
      <w:r w:rsidR="00CB09B5" w:rsidRPr="00A417BC">
        <w:t xml:space="preserve">fungsi </w:t>
      </w:r>
      <w:r w:rsidR="00CB09B5" w:rsidRPr="00A417BC">
        <w:rPr>
          <w:b/>
          <w:bCs/>
        </w:rPr>
        <w:t xml:space="preserve">main(), </w:t>
      </w:r>
      <w:r w:rsidRPr="00A417BC">
        <w:t>lakukan instansiasi, kemudian lanjutkan dengan mengakses atribut dan method dari objek yang telah terbentuk.</w:t>
      </w:r>
    </w:p>
    <w:p w14:paraId="563F5EA5" w14:textId="7BC1C993" w:rsidR="00F84BB3" w:rsidRPr="00A417BC" w:rsidRDefault="00F84BB3" w:rsidP="00A417BC">
      <w:pPr>
        <w:pStyle w:val="ListParagraph"/>
        <w:ind w:left="360" w:firstLine="0"/>
      </w:pPr>
      <w:r w:rsidRPr="00F84BB3">
        <w:rPr>
          <w:noProof/>
        </w:rPr>
        <w:drawing>
          <wp:inline distT="0" distB="0" distL="0" distR="0" wp14:anchorId="545F0662" wp14:editId="5C84D2B7">
            <wp:extent cx="3482642" cy="2004234"/>
            <wp:effectExtent l="0" t="0" r="3810" b="0"/>
            <wp:docPr id="206698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2554" name=""/>
                    <pic:cNvPicPr/>
                  </pic:nvPicPr>
                  <pic:blipFill>
                    <a:blip r:embed="rId15"/>
                    <a:stretch>
                      <a:fillRect/>
                    </a:stretch>
                  </pic:blipFill>
                  <pic:spPr>
                    <a:xfrm>
                      <a:off x="0" y="0"/>
                      <a:ext cx="3482642" cy="2004234"/>
                    </a:xfrm>
                    <a:prstGeom prst="rect">
                      <a:avLst/>
                    </a:prstGeom>
                  </pic:spPr>
                </pic:pic>
              </a:graphicData>
            </a:graphic>
          </wp:inline>
        </w:drawing>
      </w:r>
    </w:p>
    <w:p w14:paraId="6F63C26A" w14:textId="77777777" w:rsidR="00874E0D" w:rsidRPr="00A417BC" w:rsidRDefault="00874E0D" w:rsidP="00A417BC">
      <w:pPr>
        <w:pStyle w:val="ListParagraph"/>
        <w:numPr>
          <w:ilvl w:val="0"/>
          <w:numId w:val="3"/>
        </w:numPr>
      </w:pPr>
      <w:r w:rsidRPr="00A417BC">
        <w:t>Compile dan run program.</w:t>
      </w:r>
    </w:p>
    <w:p w14:paraId="75C05AAE" w14:textId="3324E02C" w:rsidR="00874E0D" w:rsidRPr="00A417BC" w:rsidRDefault="00874E0D" w:rsidP="00A417BC">
      <w:pPr>
        <w:pStyle w:val="ListParagraph"/>
        <w:numPr>
          <w:ilvl w:val="0"/>
          <w:numId w:val="3"/>
        </w:numPr>
      </w:pPr>
      <w:r w:rsidRPr="00A417BC">
        <w:rPr>
          <w:rFonts w:ascii="Calibri" w:eastAsia="Calibri" w:hAnsi="Calibri" w:cs="Calibri"/>
          <w:b/>
          <w:bCs/>
          <w:color w:val="000000"/>
        </w:rPr>
        <w:t>Commit dan push kode program ke Github</w:t>
      </w:r>
    </w:p>
    <w:p w14:paraId="08F1DA79" w14:textId="77777777" w:rsidR="00DB51A3" w:rsidRPr="00A417BC" w:rsidRDefault="00DB51A3" w:rsidP="00A417BC">
      <w:pPr>
        <w:pStyle w:val="ListParagraph"/>
        <w:ind w:left="360" w:firstLine="0"/>
      </w:pPr>
    </w:p>
    <w:p w14:paraId="573EC736" w14:textId="77777777" w:rsidR="007F5024" w:rsidRPr="00A417BC" w:rsidRDefault="007F5024" w:rsidP="00A417BC">
      <w:pPr>
        <w:pStyle w:val="Sub-bab2"/>
        <w:numPr>
          <w:ilvl w:val="2"/>
          <w:numId w:val="25"/>
        </w:numPr>
        <w:spacing w:after="0" w:line="360" w:lineRule="auto"/>
        <w:outlineLvl w:val="2"/>
      </w:pPr>
      <w:bookmarkStart w:id="9" w:name="_Toc11246547"/>
      <w:r w:rsidRPr="00A417BC">
        <w:t>Verifikasi Hasil Percobaan</w:t>
      </w:r>
      <w:bookmarkEnd w:id="9"/>
    </w:p>
    <w:p w14:paraId="60F437D2" w14:textId="185E680D" w:rsidR="007F5024" w:rsidRPr="00A417BC" w:rsidRDefault="007F5024" w:rsidP="00A417BC">
      <w:r w:rsidRPr="00A417BC">
        <w:t xml:space="preserve">Cocokkan hasil compile kode program </w:t>
      </w:r>
      <w:r w:rsidR="00295ED5" w:rsidRPr="00A417BC">
        <w:t>Anda</w:t>
      </w:r>
      <w:r w:rsidRPr="00A417BC">
        <w:t xml:space="preserve"> dengan gambar berikut ini.</w:t>
      </w:r>
    </w:p>
    <w:p w14:paraId="420BDE4E" w14:textId="54395372" w:rsidR="0060596F" w:rsidRDefault="0060596F" w:rsidP="00A417BC"/>
    <w:p w14:paraId="02BA22B1" w14:textId="63B1D522" w:rsidR="00F84BB3" w:rsidRPr="00A417BC" w:rsidRDefault="00F84BB3" w:rsidP="00A417BC">
      <w:r w:rsidRPr="00F84BB3">
        <w:rPr>
          <w:noProof/>
        </w:rPr>
        <w:lastRenderedPageBreak/>
        <w:drawing>
          <wp:inline distT="0" distB="0" distL="0" distR="0" wp14:anchorId="384A60D4" wp14:editId="187178F0">
            <wp:extent cx="2682472" cy="1447925"/>
            <wp:effectExtent l="0" t="0" r="3810" b="0"/>
            <wp:docPr id="37765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57134" name=""/>
                    <pic:cNvPicPr/>
                  </pic:nvPicPr>
                  <pic:blipFill>
                    <a:blip r:embed="rId16"/>
                    <a:stretch>
                      <a:fillRect/>
                    </a:stretch>
                  </pic:blipFill>
                  <pic:spPr>
                    <a:xfrm>
                      <a:off x="0" y="0"/>
                      <a:ext cx="2682472" cy="1447925"/>
                    </a:xfrm>
                    <a:prstGeom prst="rect">
                      <a:avLst/>
                    </a:prstGeom>
                  </pic:spPr>
                </pic:pic>
              </a:graphicData>
            </a:graphic>
          </wp:inline>
        </w:drawing>
      </w:r>
    </w:p>
    <w:p w14:paraId="129485A1" w14:textId="77777777" w:rsidR="00594E25" w:rsidRPr="00A417BC" w:rsidRDefault="00594E25" w:rsidP="00A417BC"/>
    <w:p w14:paraId="04109865" w14:textId="6AF42E06" w:rsidR="007F5024" w:rsidRPr="00A417BC" w:rsidRDefault="007F5024" w:rsidP="00A417BC">
      <w:pPr>
        <w:pStyle w:val="Sub-bab2"/>
        <w:numPr>
          <w:ilvl w:val="2"/>
          <w:numId w:val="25"/>
        </w:numPr>
        <w:spacing w:after="0" w:line="360" w:lineRule="auto"/>
        <w:outlineLvl w:val="2"/>
      </w:pPr>
      <w:r w:rsidRPr="00A417BC">
        <w:t>Pertanyaan</w:t>
      </w:r>
    </w:p>
    <w:p w14:paraId="0BB31F2E" w14:textId="6129DB8B" w:rsidR="007F5024" w:rsidRPr="00A417BC" w:rsidRDefault="007F5024" w:rsidP="00A417BC">
      <w:pPr>
        <w:pStyle w:val="ListParagraph"/>
        <w:numPr>
          <w:ilvl w:val="0"/>
          <w:numId w:val="22"/>
        </w:numPr>
      </w:pPr>
      <w:r w:rsidRPr="00A417BC">
        <w:t>Pada clas</w:t>
      </w:r>
      <w:r w:rsidR="00295ED5" w:rsidRPr="00A417BC">
        <w:t xml:space="preserve">s </w:t>
      </w:r>
      <w:r w:rsidR="00FF433F">
        <w:rPr>
          <w:b/>
          <w:bCs/>
        </w:rPr>
        <w:t>Mahasiswa</w:t>
      </w:r>
      <w:r w:rsidR="00295ED5" w:rsidRPr="00A417BC">
        <w:rPr>
          <w:b/>
          <w:bCs/>
        </w:rPr>
        <w:t>Main</w:t>
      </w:r>
      <w:r w:rsidRPr="00A417BC">
        <w:t xml:space="preserve">, </w:t>
      </w:r>
      <w:r w:rsidR="00295ED5" w:rsidRPr="00A417BC">
        <w:t>tunjukkan baris</w:t>
      </w:r>
      <w:r w:rsidRPr="00A417BC">
        <w:t xml:space="preserve"> </w:t>
      </w:r>
      <w:r w:rsidR="00876A61" w:rsidRPr="00A417BC">
        <w:t xml:space="preserve">kode </w:t>
      </w:r>
      <w:r w:rsidR="00295ED5" w:rsidRPr="00A417BC">
        <w:t xml:space="preserve">program </w:t>
      </w:r>
      <w:r w:rsidR="00876A61" w:rsidRPr="00A417BC">
        <w:t>yang digunakan untuk</w:t>
      </w:r>
      <w:r w:rsidRPr="00A417BC">
        <w:t xml:space="preserve"> proses instansiasi</w:t>
      </w:r>
      <w:r w:rsidR="00295ED5" w:rsidRPr="00A417BC">
        <w:t>!</w:t>
      </w:r>
      <w:r w:rsidRPr="00A417BC">
        <w:t xml:space="preserve"> </w:t>
      </w:r>
      <w:r w:rsidR="00876A61" w:rsidRPr="00A417BC">
        <w:t>A</w:t>
      </w:r>
      <w:r w:rsidRPr="00A417BC">
        <w:t>pa nama obje</w:t>
      </w:r>
      <w:r w:rsidR="00295ED5" w:rsidRPr="00A417BC">
        <w:t>ct</w:t>
      </w:r>
      <w:r w:rsidRPr="00A417BC">
        <w:t xml:space="preserve"> yang dihasilkan?</w:t>
      </w:r>
    </w:p>
    <w:p w14:paraId="71BFDBEF" w14:textId="0DAE8866" w:rsidR="007F5024" w:rsidRPr="00A417BC" w:rsidRDefault="007F5024" w:rsidP="00A417BC">
      <w:pPr>
        <w:pStyle w:val="ListParagraph"/>
        <w:numPr>
          <w:ilvl w:val="0"/>
          <w:numId w:val="22"/>
        </w:numPr>
      </w:pPr>
      <w:r w:rsidRPr="00A417BC">
        <w:t>Bagaimana cara mengakses atribut dan method dari suatu objek?</w:t>
      </w:r>
    </w:p>
    <w:p w14:paraId="7DC97EE0" w14:textId="788F7935" w:rsidR="00295ED5" w:rsidRPr="00A417BC" w:rsidRDefault="00295ED5" w:rsidP="00A417BC">
      <w:pPr>
        <w:pStyle w:val="ListParagraph"/>
        <w:numPr>
          <w:ilvl w:val="0"/>
          <w:numId w:val="22"/>
        </w:numPr>
      </w:pPr>
      <w:r w:rsidRPr="00A417BC">
        <w:t xml:space="preserve">Mengapa hasil output pemanggilan method </w:t>
      </w:r>
      <w:r w:rsidRPr="00A417BC">
        <w:rPr>
          <w:b/>
          <w:bCs/>
        </w:rPr>
        <w:t>tampil</w:t>
      </w:r>
      <w:r w:rsidR="00FF433F">
        <w:rPr>
          <w:b/>
          <w:bCs/>
        </w:rPr>
        <w:t>kan</w:t>
      </w:r>
      <w:r w:rsidRPr="00A417BC">
        <w:rPr>
          <w:b/>
          <w:bCs/>
        </w:rPr>
        <w:t>Informasi()</w:t>
      </w:r>
      <w:r w:rsidRPr="00A417BC">
        <w:t xml:space="preserve"> pertama dan kedua berbeda?</w:t>
      </w:r>
    </w:p>
    <w:p w14:paraId="7BB37097" w14:textId="77777777" w:rsidR="004A5376" w:rsidRPr="00A417BC" w:rsidRDefault="004A5376" w:rsidP="00A417BC">
      <w:pPr>
        <w:pStyle w:val="ListParagraph"/>
        <w:ind w:left="360" w:firstLine="0"/>
      </w:pPr>
    </w:p>
    <w:p w14:paraId="19E23D5A" w14:textId="62DF51A2" w:rsidR="006A4186" w:rsidRPr="00A417BC" w:rsidRDefault="006E106F" w:rsidP="00A417BC">
      <w:pPr>
        <w:pStyle w:val="Sub-bab1"/>
        <w:numPr>
          <w:ilvl w:val="0"/>
          <w:numId w:val="39"/>
        </w:numPr>
        <w:tabs>
          <w:tab w:val="left" w:pos="426"/>
        </w:tabs>
        <w:spacing w:after="0" w:line="360" w:lineRule="auto"/>
        <w:ind w:left="284" w:hanging="284"/>
        <w:outlineLvl w:val="1"/>
      </w:pPr>
      <w:r w:rsidRPr="00A417BC">
        <w:t xml:space="preserve">Percobaan 3: </w:t>
      </w:r>
      <w:r w:rsidR="006A4186" w:rsidRPr="00A417BC">
        <w:t>Membuat Konstruktor</w:t>
      </w:r>
      <w:bookmarkEnd w:id="7"/>
    </w:p>
    <w:p w14:paraId="430CDBC3" w14:textId="01319773" w:rsidR="00DB51A3" w:rsidRPr="00A417BC" w:rsidRDefault="00DB51A3" w:rsidP="00A417BC">
      <w:pPr>
        <w:ind w:left="426" w:firstLine="0"/>
        <w:rPr>
          <w:b/>
          <w:bCs/>
        </w:rPr>
      </w:pPr>
      <w:r w:rsidRPr="00A417BC">
        <w:rPr>
          <w:b/>
          <w:bCs/>
        </w:rPr>
        <w:t xml:space="preserve">Waktu </w:t>
      </w:r>
      <w:r w:rsidR="006E106F" w:rsidRPr="00A417BC">
        <w:rPr>
          <w:b/>
          <w:bCs/>
        </w:rPr>
        <w:t>Percobaan</w:t>
      </w:r>
      <w:r w:rsidRPr="00A417BC">
        <w:rPr>
          <w:b/>
          <w:bCs/>
        </w:rPr>
        <w:t xml:space="preserve">: </w:t>
      </w:r>
      <w:r w:rsidR="00594E25" w:rsidRPr="00A417BC">
        <w:rPr>
          <w:b/>
          <w:bCs/>
        </w:rPr>
        <w:t>60</w:t>
      </w:r>
      <w:r w:rsidRPr="00A417BC">
        <w:rPr>
          <w:b/>
          <w:bCs/>
        </w:rPr>
        <w:t xml:space="preserve"> Menit</w:t>
      </w:r>
    </w:p>
    <w:p w14:paraId="624E1D38" w14:textId="650E1145" w:rsidR="00BE0A6B" w:rsidRPr="00A417BC" w:rsidRDefault="006E106F" w:rsidP="00A417BC">
      <w:r w:rsidRPr="00A417BC">
        <w:t>Pada</w:t>
      </w:r>
      <w:r w:rsidR="00BE0A6B" w:rsidRPr="00A417BC">
        <w:t xml:space="preserve"> percobaan ini, </w:t>
      </w:r>
      <w:r w:rsidRPr="00A417BC">
        <w:t xml:space="preserve">dilakukan pembuatan kode program untuk mengimplementasikan </w:t>
      </w:r>
      <w:r w:rsidR="00BE0A6B" w:rsidRPr="00A417BC">
        <w:t>berbagai macam konstruktor berdasarkan parameternya.</w:t>
      </w:r>
    </w:p>
    <w:p w14:paraId="69C3DA96" w14:textId="77777777" w:rsidR="00BE0A6B" w:rsidRPr="00A417BC" w:rsidRDefault="00BE0A6B" w:rsidP="00A417BC">
      <w:pPr>
        <w:pStyle w:val="Sub-bab2"/>
        <w:numPr>
          <w:ilvl w:val="2"/>
          <w:numId w:val="26"/>
        </w:numPr>
        <w:spacing w:after="0" w:line="360" w:lineRule="auto"/>
        <w:outlineLvl w:val="2"/>
      </w:pPr>
      <w:bookmarkStart w:id="10" w:name="_Toc11246549"/>
      <w:r w:rsidRPr="00A417BC">
        <w:t>Langkah-langkah Percobaan</w:t>
      </w:r>
    </w:p>
    <w:bookmarkEnd w:id="10"/>
    <w:p w14:paraId="16F3482D" w14:textId="696F7C74" w:rsidR="00F76EC5" w:rsidRDefault="006E106F" w:rsidP="00A417BC">
      <w:pPr>
        <w:pStyle w:val="ListParagraph"/>
        <w:numPr>
          <w:ilvl w:val="0"/>
          <w:numId w:val="4"/>
        </w:numPr>
      </w:pPr>
      <w:r w:rsidRPr="00A417BC">
        <w:t>Buka</w:t>
      </w:r>
      <w:r w:rsidR="00BE0A6B" w:rsidRPr="00A417BC">
        <w:t xml:space="preserve"> kembali</w:t>
      </w:r>
      <w:r w:rsidRPr="00A417BC">
        <w:t xml:space="preserve"> class </w:t>
      </w:r>
      <w:r w:rsidR="00150A27">
        <w:rPr>
          <w:b/>
          <w:bCs/>
        </w:rPr>
        <w:t>Mahasiswa</w:t>
      </w:r>
      <w:r w:rsidR="00ED6BB8">
        <w:t xml:space="preserve">. </w:t>
      </w:r>
      <w:r w:rsidR="00BE0A6B" w:rsidRPr="00A417BC">
        <w:t xml:space="preserve">Tambahkan </w:t>
      </w:r>
      <w:r w:rsidRPr="00A417BC">
        <w:t>dua</w:t>
      </w:r>
      <w:r w:rsidR="00BE0A6B" w:rsidRPr="00A417BC">
        <w:t xml:space="preserve"> buah konstruktor</w:t>
      </w:r>
      <w:r w:rsidRPr="00A417BC">
        <w:t xml:space="preserve"> di dalam class </w:t>
      </w:r>
      <w:r w:rsidR="00150A27">
        <w:rPr>
          <w:b/>
          <w:bCs/>
        </w:rPr>
        <w:t>Mahasiswa</w:t>
      </w:r>
      <w:r w:rsidRPr="00A417BC">
        <w:t xml:space="preserve"> tersebut, yang terdiri dari satu</w:t>
      </w:r>
      <w:r w:rsidR="00BE0A6B" w:rsidRPr="00A417BC">
        <w:t xml:space="preserve"> konstruktor default dan </w:t>
      </w:r>
      <w:r w:rsidRPr="00A417BC">
        <w:t>satu</w:t>
      </w:r>
      <w:r w:rsidR="00BE0A6B" w:rsidRPr="00A417BC">
        <w:t xml:space="preserve"> konstruktor berparameter.</w:t>
      </w:r>
      <w:r w:rsidRPr="00A417BC">
        <w:t xml:space="preserve"> Konstruktor merupakan method </w:t>
      </w:r>
      <w:r w:rsidR="00150A27">
        <w:t>i</w:t>
      </w:r>
      <w:r w:rsidRPr="00A417BC">
        <w:t>stimewa, penempatan kode program untuk konstruktor dapat diperlakukan sama seperti method yang lain (setelah atribut).</w:t>
      </w:r>
    </w:p>
    <w:p w14:paraId="739710A5" w14:textId="11D2741C" w:rsidR="00503F06" w:rsidRPr="00A417BC" w:rsidRDefault="00503F06" w:rsidP="00503F06">
      <w:pPr>
        <w:pStyle w:val="ListParagraph"/>
        <w:ind w:left="360" w:firstLine="0"/>
      </w:pPr>
      <w:r w:rsidRPr="00503F06">
        <w:rPr>
          <w:noProof/>
        </w:rPr>
        <w:drawing>
          <wp:inline distT="0" distB="0" distL="0" distR="0" wp14:anchorId="51BD0560" wp14:editId="7285C5E3">
            <wp:extent cx="5713095" cy="1760855"/>
            <wp:effectExtent l="0" t="0" r="1905" b="0"/>
            <wp:docPr id="127913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31652" name=""/>
                    <pic:cNvPicPr/>
                  </pic:nvPicPr>
                  <pic:blipFill>
                    <a:blip r:embed="rId17"/>
                    <a:stretch>
                      <a:fillRect/>
                    </a:stretch>
                  </pic:blipFill>
                  <pic:spPr>
                    <a:xfrm>
                      <a:off x="0" y="0"/>
                      <a:ext cx="5713095" cy="1760855"/>
                    </a:xfrm>
                    <a:prstGeom prst="rect">
                      <a:avLst/>
                    </a:prstGeom>
                  </pic:spPr>
                </pic:pic>
              </a:graphicData>
            </a:graphic>
          </wp:inline>
        </w:drawing>
      </w:r>
    </w:p>
    <w:p w14:paraId="235C7C6D" w14:textId="1A9DE829" w:rsidR="008A41BD" w:rsidRPr="00A417BC" w:rsidRDefault="008A41BD" w:rsidP="00A417BC">
      <w:pPr>
        <w:pStyle w:val="ListParagraph"/>
        <w:ind w:left="360" w:firstLine="0"/>
        <w:rPr>
          <w:i/>
          <w:iCs/>
          <w:color w:val="C00000"/>
        </w:rPr>
      </w:pPr>
      <w:r w:rsidRPr="00A417BC">
        <w:rPr>
          <w:i/>
          <w:iCs/>
          <w:color w:val="C00000"/>
        </w:rPr>
        <w:t xml:space="preserve">Catatan: Apabila nama parameter sama dengan nama atribut, maka untuk merujuk pada variabel atribut ditambahkan sintaks </w:t>
      </w:r>
      <w:r w:rsidRPr="00A417BC">
        <w:rPr>
          <w:b/>
          <w:bCs/>
          <w:i/>
          <w:iCs/>
          <w:color w:val="C00000"/>
        </w:rPr>
        <w:t>this</w:t>
      </w:r>
      <w:r w:rsidRPr="00A417BC">
        <w:rPr>
          <w:i/>
          <w:iCs/>
          <w:color w:val="C00000"/>
        </w:rPr>
        <w:t xml:space="preserve"> di depan nama </w:t>
      </w:r>
      <w:r w:rsidRPr="00A417BC">
        <w:rPr>
          <w:b/>
          <w:bCs/>
          <w:i/>
          <w:iCs/>
          <w:color w:val="C00000"/>
        </w:rPr>
        <w:t>atribut</w:t>
      </w:r>
    </w:p>
    <w:p w14:paraId="31417661" w14:textId="67507BC8" w:rsidR="00F76EC5" w:rsidRPr="00A417BC" w:rsidRDefault="00BE0A6B" w:rsidP="00A417BC">
      <w:pPr>
        <w:pStyle w:val="ListParagraph"/>
        <w:numPr>
          <w:ilvl w:val="0"/>
          <w:numId w:val="4"/>
        </w:numPr>
      </w:pPr>
      <w:r w:rsidRPr="00A417BC">
        <w:t>Buka kembali clas</w:t>
      </w:r>
      <w:r w:rsidR="006E106F" w:rsidRPr="00A417BC">
        <w:t xml:space="preserve">s </w:t>
      </w:r>
      <w:r w:rsidR="00503F06">
        <w:rPr>
          <w:b/>
          <w:bCs/>
        </w:rPr>
        <w:t>Mahasiswa</w:t>
      </w:r>
      <w:r w:rsidR="006E106F" w:rsidRPr="00A417BC">
        <w:rPr>
          <w:b/>
          <w:bCs/>
        </w:rPr>
        <w:t>Main</w:t>
      </w:r>
      <w:r w:rsidRPr="00A417BC">
        <w:t xml:space="preserve">. </w:t>
      </w:r>
      <w:r w:rsidR="006E106F" w:rsidRPr="00A417BC">
        <w:t>B</w:t>
      </w:r>
      <w:r w:rsidRPr="00A417BC">
        <w:t>uat sebuah obje</w:t>
      </w:r>
      <w:r w:rsidR="006E106F" w:rsidRPr="00A417BC">
        <w:t>ct</w:t>
      </w:r>
      <w:r w:rsidRPr="00A417BC">
        <w:t xml:space="preserve"> lagi </w:t>
      </w:r>
      <w:r w:rsidR="008A41BD" w:rsidRPr="00A417BC">
        <w:t xml:space="preserve">bernama </w:t>
      </w:r>
      <w:r w:rsidR="00503F06">
        <w:rPr>
          <w:b/>
          <w:bCs/>
        </w:rPr>
        <w:t>mhs2</w:t>
      </w:r>
      <w:r w:rsidR="008A41BD" w:rsidRPr="00A417BC">
        <w:t xml:space="preserve"> </w:t>
      </w:r>
      <w:r w:rsidRPr="00A417BC">
        <w:t>dengan menggunakan konstruktor berparameter.</w:t>
      </w:r>
    </w:p>
    <w:p w14:paraId="7CCA669D" w14:textId="5EA0995A" w:rsidR="008A41BD" w:rsidRPr="00A417BC" w:rsidRDefault="008A41BD" w:rsidP="00A417BC">
      <w:pPr>
        <w:pStyle w:val="ListParagraph"/>
        <w:ind w:left="360" w:firstLine="0"/>
      </w:pPr>
      <w:r w:rsidRPr="00A417BC">
        <w:rPr>
          <w:noProof/>
        </w:rPr>
        <w:lastRenderedPageBreak/>
        <mc:AlternateContent>
          <mc:Choice Requires="wps">
            <w:drawing>
              <wp:anchor distT="0" distB="0" distL="114300" distR="114300" simplePos="0" relativeHeight="251659264" behindDoc="0" locked="0" layoutInCell="1" allowOverlap="1" wp14:anchorId="6AAE8A95" wp14:editId="343130B0">
                <wp:simplePos x="0" y="0"/>
                <wp:positionH relativeFrom="column">
                  <wp:posOffset>172085</wp:posOffset>
                </wp:positionH>
                <wp:positionV relativeFrom="paragraph">
                  <wp:posOffset>1984375</wp:posOffset>
                </wp:positionV>
                <wp:extent cx="5781675" cy="552450"/>
                <wp:effectExtent l="0" t="0" r="28575" b="19050"/>
                <wp:wrapNone/>
                <wp:docPr id="45990900" name="Rectangle 1"/>
                <wp:cNvGraphicFramePr/>
                <a:graphic xmlns:a="http://schemas.openxmlformats.org/drawingml/2006/main">
                  <a:graphicData uri="http://schemas.microsoft.com/office/word/2010/wordprocessingShape">
                    <wps:wsp>
                      <wps:cNvSpPr/>
                      <wps:spPr>
                        <a:xfrm>
                          <a:off x="0" y="0"/>
                          <a:ext cx="5781675" cy="552450"/>
                        </a:xfrm>
                        <a:prstGeom prst="rect">
                          <a:avLst/>
                        </a:prstGeom>
                        <a:noFill/>
                        <a:ln w="127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B0664" id="Rectangle 1" o:spid="_x0000_s1026" style="position:absolute;left:0;text-align:left;margin-left:13.55pt;margin-top:156.25pt;width:455.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" filled="f" strokecolor="#c00000" strokeweight="1pt">
                <v:stroke dashstyle="dash" joinstyle="round"/>
              </v:rect>
            </w:pict>
          </mc:Fallback>
        </mc:AlternateContent>
      </w:r>
      <w:r w:rsidR="00430199" w:rsidRPr="00430199">
        <w:rPr>
          <w:noProof/>
        </w:rPr>
        <w:t xml:space="preserve"> </w:t>
      </w:r>
      <w:r w:rsidR="00430199" w:rsidRPr="00430199">
        <w:rPr>
          <w:noProof/>
        </w:rPr>
        <w:drawing>
          <wp:inline distT="0" distB="0" distL="0" distR="0" wp14:anchorId="07A9EAC9" wp14:editId="6A8A4781">
            <wp:extent cx="5713095" cy="2357755"/>
            <wp:effectExtent l="0" t="0" r="1905" b="4445"/>
            <wp:docPr id="175852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20368" name=""/>
                    <pic:cNvPicPr/>
                  </pic:nvPicPr>
                  <pic:blipFill>
                    <a:blip r:embed="rId18"/>
                    <a:stretch>
                      <a:fillRect/>
                    </a:stretch>
                  </pic:blipFill>
                  <pic:spPr>
                    <a:xfrm>
                      <a:off x="0" y="0"/>
                      <a:ext cx="5713095" cy="2357755"/>
                    </a:xfrm>
                    <a:prstGeom prst="rect">
                      <a:avLst/>
                    </a:prstGeom>
                  </pic:spPr>
                </pic:pic>
              </a:graphicData>
            </a:graphic>
          </wp:inline>
        </w:drawing>
      </w:r>
    </w:p>
    <w:p w14:paraId="04D815BE" w14:textId="77777777" w:rsidR="008A41BD" w:rsidRPr="00A417BC" w:rsidRDefault="008A41BD" w:rsidP="00A417BC">
      <w:pPr>
        <w:pStyle w:val="ListParagraph"/>
        <w:numPr>
          <w:ilvl w:val="0"/>
          <w:numId w:val="4"/>
        </w:numPr>
      </w:pPr>
      <w:r w:rsidRPr="00A417BC">
        <w:t>Compile dan run program.</w:t>
      </w:r>
    </w:p>
    <w:p w14:paraId="4FDDA38C" w14:textId="70C6D25E" w:rsidR="008A41BD" w:rsidRPr="00A417BC" w:rsidRDefault="008A41BD" w:rsidP="00A417BC">
      <w:pPr>
        <w:pStyle w:val="ListParagraph"/>
        <w:numPr>
          <w:ilvl w:val="0"/>
          <w:numId w:val="4"/>
        </w:numPr>
      </w:pPr>
      <w:r w:rsidRPr="00A417BC">
        <w:rPr>
          <w:rFonts w:ascii="Calibri" w:eastAsia="Calibri" w:hAnsi="Calibri" w:cs="Calibri"/>
          <w:b/>
          <w:bCs/>
          <w:color w:val="000000"/>
        </w:rPr>
        <w:t>Commit dan push kode program ke Github</w:t>
      </w:r>
    </w:p>
    <w:p w14:paraId="3F43F4C7" w14:textId="77777777" w:rsidR="00BE0A6B" w:rsidRPr="00A417BC" w:rsidRDefault="00BE0A6B" w:rsidP="00A417BC">
      <w:pPr>
        <w:pStyle w:val="ListParagraph"/>
        <w:ind w:left="360" w:firstLine="0"/>
      </w:pPr>
    </w:p>
    <w:p w14:paraId="2D125CDF" w14:textId="77777777" w:rsidR="00BE0A6B" w:rsidRPr="00A417BC" w:rsidRDefault="00BE0A6B" w:rsidP="00A417BC">
      <w:pPr>
        <w:pStyle w:val="Sub-bab2"/>
        <w:numPr>
          <w:ilvl w:val="2"/>
          <w:numId w:val="26"/>
        </w:numPr>
        <w:spacing w:after="0" w:line="360" w:lineRule="auto"/>
        <w:outlineLvl w:val="2"/>
      </w:pPr>
      <w:bookmarkStart w:id="11" w:name="_Toc11246550"/>
      <w:r w:rsidRPr="00A417BC">
        <w:t>Verifikasi Hasil Percobaan</w:t>
      </w:r>
      <w:bookmarkEnd w:id="11"/>
    </w:p>
    <w:p w14:paraId="6C7EE2FB" w14:textId="65556D75" w:rsidR="00BE0A6B" w:rsidRPr="00A417BC" w:rsidRDefault="00BE0A6B" w:rsidP="00A417BC">
      <w:r w:rsidRPr="00A417BC">
        <w:t xml:space="preserve">Cocokkan hasil compile kode program </w:t>
      </w:r>
      <w:r w:rsidR="00594E25" w:rsidRPr="00A417BC">
        <w:t>Anda</w:t>
      </w:r>
      <w:r w:rsidRPr="00A417BC">
        <w:t xml:space="preserve"> dengan gambar berikut ini.</w:t>
      </w:r>
    </w:p>
    <w:p w14:paraId="688126CA" w14:textId="7CF94F8D" w:rsidR="00205EB2" w:rsidRPr="00A417BC" w:rsidRDefault="00205EB2" w:rsidP="00A417BC">
      <w:r w:rsidRPr="00205EB2">
        <w:rPr>
          <w:noProof/>
        </w:rPr>
        <w:drawing>
          <wp:inline distT="0" distB="0" distL="0" distR="0" wp14:anchorId="036DC18C" wp14:editId="24A6CBF0">
            <wp:extent cx="2751058" cy="2179509"/>
            <wp:effectExtent l="0" t="0" r="0" b="0"/>
            <wp:docPr id="1753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9721" name=""/>
                    <pic:cNvPicPr/>
                  </pic:nvPicPr>
                  <pic:blipFill>
                    <a:blip r:embed="rId19"/>
                    <a:stretch>
                      <a:fillRect/>
                    </a:stretch>
                  </pic:blipFill>
                  <pic:spPr>
                    <a:xfrm>
                      <a:off x="0" y="0"/>
                      <a:ext cx="2751058" cy="2179509"/>
                    </a:xfrm>
                    <a:prstGeom prst="rect">
                      <a:avLst/>
                    </a:prstGeom>
                  </pic:spPr>
                </pic:pic>
              </a:graphicData>
            </a:graphic>
          </wp:inline>
        </w:drawing>
      </w:r>
    </w:p>
    <w:p w14:paraId="5AD69EBC" w14:textId="77777777" w:rsidR="00BE0A6B" w:rsidRPr="00A417BC" w:rsidRDefault="00BE0A6B" w:rsidP="00A417BC">
      <w:pPr>
        <w:ind w:firstLine="0"/>
      </w:pPr>
    </w:p>
    <w:p w14:paraId="76946D55" w14:textId="77777777" w:rsidR="00BE0A6B" w:rsidRPr="00A417BC" w:rsidRDefault="00BE0A6B" w:rsidP="00A417BC">
      <w:pPr>
        <w:pStyle w:val="Sub-bab2"/>
        <w:numPr>
          <w:ilvl w:val="2"/>
          <w:numId w:val="26"/>
        </w:numPr>
        <w:spacing w:after="0" w:line="360" w:lineRule="auto"/>
        <w:outlineLvl w:val="2"/>
      </w:pPr>
      <w:r w:rsidRPr="00A417BC">
        <w:t>Pertanyaan</w:t>
      </w:r>
    </w:p>
    <w:p w14:paraId="37334A51" w14:textId="64AA0CDB" w:rsidR="00BE0A6B" w:rsidRPr="00A417BC" w:rsidRDefault="007A137B" w:rsidP="00A417BC">
      <w:pPr>
        <w:pStyle w:val="ListParagraph"/>
        <w:numPr>
          <w:ilvl w:val="0"/>
          <w:numId w:val="23"/>
        </w:numPr>
      </w:pPr>
      <w:r w:rsidRPr="00A417BC">
        <w:t>Pada</w:t>
      </w:r>
      <w:r w:rsidR="00BE0A6B" w:rsidRPr="00A417BC">
        <w:t xml:space="preserve"> clas</w:t>
      </w:r>
      <w:r w:rsidRPr="00A417BC">
        <w:t xml:space="preserve">s </w:t>
      </w:r>
      <w:r w:rsidR="00897498">
        <w:rPr>
          <w:b/>
          <w:bCs/>
        </w:rPr>
        <w:t>Mahasiswa</w:t>
      </w:r>
      <w:r w:rsidRPr="00A417BC">
        <w:t xml:space="preserve"> di Percobaan 3, tunjukkan </w:t>
      </w:r>
      <w:r w:rsidR="00BE0A6B" w:rsidRPr="00A417BC">
        <w:t xml:space="preserve">baris </w:t>
      </w:r>
      <w:r w:rsidRPr="00A417BC">
        <w:t>kode program yang digunakan untuk men</w:t>
      </w:r>
      <w:r w:rsidR="00BE0A6B" w:rsidRPr="00A417BC">
        <w:t>deklarasi</w:t>
      </w:r>
      <w:r w:rsidRPr="00A417BC">
        <w:t>kan</w:t>
      </w:r>
      <w:r w:rsidR="00BE0A6B" w:rsidRPr="00A417BC">
        <w:t xml:space="preserve"> konstruktor berparameter</w:t>
      </w:r>
      <w:r w:rsidRPr="00A417BC">
        <w:t>!</w:t>
      </w:r>
    </w:p>
    <w:p w14:paraId="4B7CF5F5" w14:textId="64BB7E47" w:rsidR="00BE0A6B" w:rsidRPr="00A417BC" w:rsidRDefault="00BE0A6B" w:rsidP="00A417BC">
      <w:pPr>
        <w:pStyle w:val="ListParagraph"/>
        <w:numPr>
          <w:ilvl w:val="0"/>
          <w:numId w:val="23"/>
        </w:numPr>
      </w:pPr>
      <w:r w:rsidRPr="00A417BC">
        <w:t>Perhatikan class</w:t>
      </w:r>
      <w:r w:rsidR="007A137B" w:rsidRPr="00A417BC">
        <w:t xml:space="preserve"> </w:t>
      </w:r>
      <w:r w:rsidR="00897498">
        <w:rPr>
          <w:b/>
          <w:bCs/>
        </w:rPr>
        <w:t>Mahasiswa</w:t>
      </w:r>
      <w:r w:rsidR="007A137B" w:rsidRPr="00A417BC">
        <w:rPr>
          <w:b/>
          <w:bCs/>
        </w:rPr>
        <w:t>Main</w:t>
      </w:r>
      <w:r w:rsidR="007A137B" w:rsidRPr="00A417BC">
        <w:t>.</w:t>
      </w:r>
      <w:r w:rsidRPr="00A417BC">
        <w:t xml:space="preserve"> </w:t>
      </w:r>
      <w:r w:rsidR="007A137B" w:rsidRPr="00A417BC">
        <w:t>A</w:t>
      </w:r>
      <w:r w:rsidRPr="00A417BC">
        <w:t xml:space="preserve">pa sebenarnya yang dilakukan pada baris program </w:t>
      </w:r>
      <w:r w:rsidR="007A137B" w:rsidRPr="00A417BC">
        <w:t>berikut</w:t>
      </w:r>
      <w:r w:rsidRPr="00A417BC">
        <w:t xml:space="preserve">? </w:t>
      </w:r>
    </w:p>
    <w:p w14:paraId="13F49452" w14:textId="3F93099A" w:rsidR="00BE0A6B" w:rsidRPr="00A417BC" w:rsidRDefault="00205EB2" w:rsidP="00A417BC">
      <w:pPr>
        <w:pStyle w:val="ListParagraph"/>
        <w:ind w:firstLine="0"/>
      </w:pPr>
      <w:r w:rsidRPr="00205EB2">
        <w:rPr>
          <w:noProof/>
        </w:rPr>
        <w:drawing>
          <wp:inline distT="0" distB="0" distL="0" distR="0" wp14:anchorId="06E4253A" wp14:editId="313B4706">
            <wp:extent cx="5713095" cy="278765"/>
            <wp:effectExtent l="0" t="0" r="1905" b="6985"/>
            <wp:docPr id="199113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34597" name=""/>
                    <pic:cNvPicPr/>
                  </pic:nvPicPr>
                  <pic:blipFill>
                    <a:blip r:embed="rId20"/>
                    <a:stretch>
                      <a:fillRect/>
                    </a:stretch>
                  </pic:blipFill>
                  <pic:spPr>
                    <a:xfrm>
                      <a:off x="0" y="0"/>
                      <a:ext cx="5713095" cy="278765"/>
                    </a:xfrm>
                    <a:prstGeom prst="rect">
                      <a:avLst/>
                    </a:prstGeom>
                  </pic:spPr>
                </pic:pic>
              </a:graphicData>
            </a:graphic>
          </wp:inline>
        </w:drawing>
      </w:r>
    </w:p>
    <w:p w14:paraId="0C4A775D" w14:textId="1DE4124D" w:rsidR="007A137B" w:rsidRPr="00A417BC" w:rsidRDefault="0092784B" w:rsidP="00A417BC">
      <w:pPr>
        <w:pStyle w:val="ListParagraph"/>
        <w:numPr>
          <w:ilvl w:val="0"/>
          <w:numId w:val="23"/>
        </w:numPr>
      </w:pPr>
      <w:r w:rsidRPr="00A417BC">
        <w:t xml:space="preserve">Hapus konstruktor default pada class </w:t>
      </w:r>
      <w:r w:rsidR="00897498">
        <w:rPr>
          <w:b/>
          <w:bCs/>
        </w:rPr>
        <w:t>Mahasiswa</w:t>
      </w:r>
      <w:r w:rsidRPr="00A417BC">
        <w:t>, kemudian compile dan run program. Bagaimana hasilnya? Jelaskan mengapa hasilnya demikian!</w:t>
      </w:r>
    </w:p>
    <w:p w14:paraId="14D3AF1D" w14:textId="3393EE6E" w:rsidR="0092784B" w:rsidRPr="00A417BC" w:rsidRDefault="0092784B" w:rsidP="00A417BC">
      <w:pPr>
        <w:pStyle w:val="ListParagraph"/>
        <w:numPr>
          <w:ilvl w:val="0"/>
          <w:numId w:val="23"/>
        </w:numPr>
      </w:pPr>
      <w:r w:rsidRPr="00A417BC">
        <w:lastRenderedPageBreak/>
        <w:t xml:space="preserve">Setelah melakukan instansiasi object, apakah method di dalam class </w:t>
      </w:r>
      <w:r w:rsidR="00897498">
        <w:rPr>
          <w:b/>
          <w:bCs/>
        </w:rPr>
        <w:t>Mahasiswa</w:t>
      </w:r>
      <w:r w:rsidR="006819C9" w:rsidRPr="00A417BC">
        <w:t xml:space="preserve"> </w:t>
      </w:r>
      <w:r w:rsidRPr="00A417BC">
        <w:t>harus diakses secara berurutan? Jelaskan alasannya!</w:t>
      </w:r>
    </w:p>
    <w:p w14:paraId="28EAB8E0" w14:textId="5361C5CF" w:rsidR="00BE0A6B" w:rsidRPr="00A417BC" w:rsidRDefault="0092784B" w:rsidP="00A417BC">
      <w:pPr>
        <w:pStyle w:val="ListParagraph"/>
        <w:numPr>
          <w:ilvl w:val="0"/>
          <w:numId w:val="23"/>
        </w:numPr>
      </w:pPr>
      <w:r w:rsidRPr="00A417BC">
        <w:t>B</w:t>
      </w:r>
      <w:r w:rsidR="00BE0A6B" w:rsidRPr="00A417BC">
        <w:t>uat obje</w:t>
      </w:r>
      <w:r w:rsidRPr="00A417BC">
        <w:t>ct baru</w:t>
      </w:r>
      <w:r w:rsidR="00BE0A6B" w:rsidRPr="00A417BC">
        <w:t xml:space="preserve"> dengan nama </w:t>
      </w:r>
      <w:r w:rsidR="00F92B3D">
        <w:rPr>
          <w:b/>
        </w:rPr>
        <w:t>mhs</w:t>
      </w:r>
      <w:r w:rsidRPr="00A417BC">
        <w:rPr>
          <w:b/>
          <w:color w:val="0070C0"/>
        </w:rPr>
        <w:t>&lt;NamaMahasiswa&gt;</w:t>
      </w:r>
      <w:r w:rsidR="00BE0A6B" w:rsidRPr="00A417BC">
        <w:t xml:space="preserve"> menggunakan konstruktor berparameter dari clas</w:t>
      </w:r>
      <w:r w:rsidRPr="00A417BC">
        <w:t xml:space="preserve">s </w:t>
      </w:r>
      <w:r w:rsidR="00F92B3D">
        <w:rPr>
          <w:b/>
          <w:bCs/>
        </w:rPr>
        <w:t>Mahasiswa</w:t>
      </w:r>
      <w:r w:rsidRPr="00A417BC">
        <w:t>!</w:t>
      </w:r>
    </w:p>
    <w:p w14:paraId="2F9C50E1" w14:textId="1AD7966A" w:rsidR="00CB2C14" w:rsidRPr="00A417BC" w:rsidRDefault="00CB2C14" w:rsidP="00A417BC">
      <w:pPr>
        <w:pStyle w:val="ListParagraph"/>
        <w:numPr>
          <w:ilvl w:val="0"/>
          <w:numId w:val="23"/>
        </w:numPr>
      </w:pPr>
      <w:r w:rsidRPr="00A417BC">
        <w:rPr>
          <w:rFonts w:ascii="Calibri" w:eastAsia="Calibri" w:hAnsi="Calibri" w:cs="Calibri"/>
          <w:b/>
          <w:bCs/>
          <w:color w:val="000000"/>
        </w:rPr>
        <w:t>Commit dan push kode program ke Github</w:t>
      </w:r>
    </w:p>
    <w:p w14:paraId="5F15C15A" w14:textId="77777777" w:rsidR="00E55D35" w:rsidRPr="00A417BC" w:rsidRDefault="00E55D35" w:rsidP="00A417BC">
      <w:pPr>
        <w:pStyle w:val="ListParagraph"/>
        <w:ind w:firstLine="0"/>
      </w:pPr>
    </w:p>
    <w:p w14:paraId="14488C8D" w14:textId="1BE283A0" w:rsidR="00BE0A6B" w:rsidRPr="00A417BC" w:rsidRDefault="000A6522" w:rsidP="00A417BC">
      <w:pPr>
        <w:pStyle w:val="Sub-bab1"/>
        <w:numPr>
          <w:ilvl w:val="1"/>
          <w:numId w:val="33"/>
        </w:numPr>
        <w:tabs>
          <w:tab w:val="left" w:pos="425"/>
        </w:tabs>
        <w:spacing w:after="0" w:line="360" w:lineRule="auto"/>
        <w:outlineLvl w:val="1"/>
      </w:pPr>
      <w:r w:rsidRPr="00A417BC">
        <w:t>Latihan Praktikum</w:t>
      </w:r>
    </w:p>
    <w:p w14:paraId="5BE052B0" w14:textId="207B2842" w:rsidR="00DB51A3" w:rsidRPr="00A417BC" w:rsidRDefault="00DB51A3" w:rsidP="00A417BC">
      <w:pPr>
        <w:ind w:left="426" w:firstLine="0"/>
        <w:rPr>
          <w:b/>
          <w:bCs/>
        </w:rPr>
      </w:pPr>
      <w:r w:rsidRPr="00A417BC">
        <w:rPr>
          <w:b/>
          <w:bCs/>
        </w:rPr>
        <w:t xml:space="preserve">Waktu : </w:t>
      </w:r>
      <w:r w:rsidR="006819C9" w:rsidRPr="00A417BC">
        <w:rPr>
          <w:b/>
          <w:bCs/>
        </w:rPr>
        <w:t>1</w:t>
      </w:r>
      <w:r w:rsidR="006B447B" w:rsidRPr="00A417BC">
        <w:rPr>
          <w:b/>
          <w:bCs/>
        </w:rPr>
        <w:t>5</w:t>
      </w:r>
      <w:r w:rsidRPr="00A417BC">
        <w:rPr>
          <w:b/>
          <w:bCs/>
        </w:rPr>
        <w:t>0 Menit</w:t>
      </w:r>
    </w:p>
    <w:p w14:paraId="40BBD58F" w14:textId="1146E45E" w:rsidR="00150A27" w:rsidRDefault="00150A27" w:rsidP="00A417BC">
      <w:pPr>
        <w:pStyle w:val="ListParagraph"/>
        <w:numPr>
          <w:ilvl w:val="0"/>
          <w:numId w:val="5"/>
        </w:numPr>
        <w:tabs>
          <w:tab w:val="left" w:pos="9000"/>
        </w:tabs>
        <w:ind w:left="360"/>
      </w:pPr>
      <w:r>
        <w:t>Diberikan class diagram dari class MataKuliah sebagai berikut:</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F92B3D" w:rsidRPr="00A417BC" w14:paraId="228ED87D" w14:textId="77777777" w:rsidTr="00443294">
        <w:trPr>
          <w:trHeight w:val="288"/>
        </w:trPr>
        <w:tc>
          <w:tcPr>
            <w:tcW w:w="4990" w:type="dxa"/>
          </w:tcPr>
          <w:p w14:paraId="11772338" w14:textId="0E4623A7" w:rsidR="00F92B3D" w:rsidRPr="00A417BC" w:rsidRDefault="00F92B3D" w:rsidP="00443294">
            <w:pPr>
              <w:pStyle w:val="ListParagraph"/>
              <w:spacing w:line="240" w:lineRule="auto"/>
              <w:ind w:left="0" w:firstLine="0"/>
              <w:jc w:val="center"/>
            </w:pPr>
            <w:r>
              <w:t>MataKuliah</w:t>
            </w:r>
          </w:p>
        </w:tc>
      </w:tr>
      <w:tr w:rsidR="00F92B3D" w:rsidRPr="00A417BC" w14:paraId="645EAEAD" w14:textId="77777777" w:rsidTr="00443294">
        <w:trPr>
          <w:trHeight w:val="288"/>
        </w:trPr>
        <w:tc>
          <w:tcPr>
            <w:tcW w:w="4990" w:type="dxa"/>
          </w:tcPr>
          <w:p w14:paraId="0D15BFDD" w14:textId="48BBF0B7" w:rsidR="00F92B3D" w:rsidRDefault="00C01B39" w:rsidP="00443294">
            <w:pPr>
              <w:pStyle w:val="ListParagraph"/>
              <w:spacing w:line="240" w:lineRule="auto"/>
              <w:ind w:left="0" w:firstLine="170"/>
            </w:pPr>
            <w:r>
              <w:t>kodeMK: String</w:t>
            </w:r>
          </w:p>
          <w:p w14:paraId="5FB86FA1" w14:textId="3B9E60D8" w:rsidR="00C01B39" w:rsidRDefault="00C01B39" w:rsidP="00443294">
            <w:pPr>
              <w:pStyle w:val="ListParagraph"/>
              <w:spacing w:line="240" w:lineRule="auto"/>
              <w:ind w:left="0" w:firstLine="170"/>
            </w:pPr>
            <w:r>
              <w:t>nama: String</w:t>
            </w:r>
          </w:p>
          <w:p w14:paraId="0E31B350" w14:textId="3846B138" w:rsidR="00C01B39" w:rsidRDefault="00C01B39" w:rsidP="00443294">
            <w:pPr>
              <w:pStyle w:val="ListParagraph"/>
              <w:spacing w:line="240" w:lineRule="auto"/>
              <w:ind w:left="0" w:firstLine="170"/>
            </w:pPr>
            <w:r>
              <w:t>sks: int</w:t>
            </w:r>
          </w:p>
          <w:p w14:paraId="1BB75C5A" w14:textId="77633F3A" w:rsidR="00F92B3D" w:rsidRPr="00A417BC" w:rsidRDefault="00C01B39" w:rsidP="00C01B39">
            <w:pPr>
              <w:pStyle w:val="ListParagraph"/>
              <w:spacing w:line="240" w:lineRule="auto"/>
              <w:ind w:left="0" w:firstLine="170"/>
            </w:pPr>
            <w:r>
              <w:t>jumlahJam: int</w:t>
            </w:r>
          </w:p>
        </w:tc>
      </w:tr>
      <w:tr w:rsidR="00F92B3D" w:rsidRPr="00A417BC" w14:paraId="023DD42A" w14:textId="77777777" w:rsidTr="00443294">
        <w:trPr>
          <w:trHeight w:val="288"/>
        </w:trPr>
        <w:tc>
          <w:tcPr>
            <w:tcW w:w="4990" w:type="dxa"/>
          </w:tcPr>
          <w:p w14:paraId="1F6015B7" w14:textId="77777777" w:rsidR="00F92B3D" w:rsidRPr="00A417BC" w:rsidRDefault="00F92B3D" w:rsidP="00443294">
            <w:pPr>
              <w:pStyle w:val="ListParagraph"/>
              <w:spacing w:line="240" w:lineRule="auto"/>
              <w:ind w:left="0" w:firstLine="170"/>
            </w:pPr>
            <w:r w:rsidRPr="00A417BC">
              <w:t>tampilInformasi(): void</w:t>
            </w:r>
          </w:p>
          <w:p w14:paraId="442DD26A" w14:textId="6206239D" w:rsidR="00F92B3D" w:rsidRPr="00A417BC" w:rsidRDefault="00205EB2" w:rsidP="00443294">
            <w:pPr>
              <w:pStyle w:val="ListParagraph"/>
              <w:spacing w:line="240" w:lineRule="auto"/>
              <w:ind w:left="0" w:firstLine="170"/>
            </w:pPr>
            <w:r>
              <w:t>ubahSKS(sksBaru</w:t>
            </w:r>
            <w:r w:rsidR="00F92B3D" w:rsidRPr="00A417BC">
              <w:t>: int): void</w:t>
            </w:r>
          </w:p>
          <w:p w14:paraId="2CEE0A8B" w14:textId="2D3EFCEA" w:rsidR="00F92B3D" w:rsidRPr="00A417BC" w:rsidRDefault="00205EB2" w:rsidP="00443294">
            <w:pPr>
              <w:pStyle w:val="ListParagraph"/>
              <w:spacing w:line="240" w:lineRule="auto"/>
              <w:ind w:left="0" w:firstLine="170"/>
            </w:pPr>
            <w:r>
              <w:t>tambahJam</w:t>
            </w:r>
            <w:r w:rsidR="00F92B3D" w:rsidRPr="00A417BC">
              <w:t>(</w:t>
            </w:r>
            <w:r>
              <w:t>jam</w:t>
            </w:r>
            <w:r w:rsidR="00F92B3D" w:rsidRPr="00A417BC">
              <w:t>: int): void</w:t>
            </w:r>
          </w:p>
          <w:p w14:paraId="56046905" w14:textId="0AC9BF6F" w:rsidR="00F92B3D" w:rsidRPr="00A417BC" w:rsidRDefault="00205EB2" w:rsidP="00205EB2">
            <w:pPr>
              <w:pStyle w:val="ListParagraph"/>
              <w:spacing w:line="240" w:lineRule="auto"/>
              <w:ind w:left="0" w:firstLine="170"/>
            </w:pPr>
            <w:r>
              <w:t>kurangiJam</w:t>
            </w:r>
            <w:r w:rsidR="00F92B3D" w:rsidRPr="00A417BC">
              <w:t>(</w:t>
            </w:r>
            <w:r>
              <w:t>jam</w:t>
            </w:r>
            <w:r w:rsidR="00F92B3D" w:rsidRPr="00A417BC">
              <w:t xml:space="preserve">: int): </w:t>
            </w:r>
            <w:r>
              <w:t>void</w:t>
            </w:r>
          </w:p>
        </w:tc>
      </w:tr>
    </w:tbl>
    <w:p w14:paraId="64EBD497" w14:textId="77777777" w:rsidR="006E7CA6" w:rsidRDefault="006E7CA6" w:rsidP="006E7CA6">
      <w:pPr>
        <w:pStyle w:val="ListParagraph"/>
        <w:tabs>
          <w:tab w:val="left" w:pos="9000"/>
        </w:tabs>
        <w:ind w:left="360" w:firstLine="0"/>
      </w:pPr>
    </w:p>
    <w:p w14:paraId="71FAD1EB" w14:textId="77777777" w:rsidR="001022F6" w:rsidRDefault="006E7CA6" w:rsidP="006E7CA6">
      <w:pPr>
        <w:pStyle w:val="ListParagraph"/>
        <w:tabs>
          <w:tab w:val="left" w:pos="9000"/>
        </w:tabs>
        <w:ind w:left="360" w:firstLine="0"/>
      </w:pPr>
      <w:r>
        <w:t>Buat program untuk mengimplementasikan class MataKuliah berdasarkan class diagram di atas</w:t>
      </w:r>
      <w:r w:rsidR="001022F6">
        <w:t>, yang terdiri dari:</w:t>
      </w:r>
    </w:p>
    <w:p w14:paraId="68574DCB" w14:textId="75BEBAF8" w:rsidR="001022F6" w:rsidRDefault="001022F6" w:rsidP="001022F6">
      <w:pPr>
        <w:pStyle w:val="ListParagraph"/>
        <w:numPr>
          <w:ilvl w:val="0"/>
          <w:numId w:val="84"/>
        </w:numPr>
        <w:tabs>
          <w:tab w:val="left" w:pos="9000"/>
        </w:tabs>
      </w:pPr>
      <w:r>
        <w:t>Class MataKuliah (MataKuliah&lt;NoAbsen&gt;.java)</w:t>
      </w:r>
    </w:p>
    <w:p w14:paraId="403A46ED" w14:textId="6F5FFA5D" w:rsidR="001022F6" w:rsidRDefault="001022F6" w:rsidP="001022F6">
      <w:pPr>
        <w:pStyle w:val="ListParagraph"/>
        <w:numPr>
          <w:ilvl w:val="0"/>
          <w:numId w:val="84"/>
        </w:numPr>
        <w:tabs>
          <w:tab w:val="left" w:pos="9000"/>
        </w:tabs>
      </w:pPr>
      <w:r>
        <w:t>Class MataKuliahMain (MataKuliahMain&lt;NoAbsen&gt;.java)</w:t>
      </w:r>
    </w:p>
    <w:p w14:paraId="43F6202D" w14:textId="0E33D7AB" w:rsidR="001022F6" w:rsidRDefault="001022F6" w:rsidP="001022F6">
      <w:pPr>
        <w:tabs>
          <w:tab w:val="left" w:pos="9000"/>
        </w:tabs>
        <w:ind w:left="360" w:firstLine="0"/>
      </w:pPr>
      <w:r>
        <w:t>Pada class MataKuliahMain buatlah minimal 2 objek. Gunakan konstruktor default dan konstruktor berparameter saat mengintansiasi objek. Lalu panggil semua method yang sudah dibuat pada class MataKuliah.</w:t>
      </w:r>
    </w:p>
    <w:p w14:paraId="0E201BB2" w14:textId="2508087C" w:rsidR="006E7CA6" w:rsidRPr="00A417BC" w:rsidRDefault="006E7CA6" w:rsidP="001022F6">
      <w:pPr>
        <w:tabs>
          <w:tab w:val="left" w:pos="9000"/>
        </w:tabs>
        <w:ind w:left="360" w:firstLine="0"/>
      </w:pPr>
      <w:r w:rsidRPr="00A417BC">
        <w:t xml:space="preserve">Penjelasan dari atribut dan method pada class </w:t>
      </w:r>
      <w:r>
        <w:t>MataKuliah</w:t>
      </w:r>
      <w:r w:rsidRPr="00A417BC">
        <w:t xml:space="preserve"> tersebut adalah sebagai berikut:</w:t>
      </w:r>
    </w:p>
    <w:p w14:paraId="4412A44C" w14:textId="77777777" w:rsidR="006E7CA6" w:rsidRDefault="006E7CA6" w:rsidP="006E7CA6">
      <w:pPr>
        <w:pStyle w:val="ListParagraph"/>
        <w:numPr>
          <w:ilvl w:val="1"/>
          <w:numId w:val="38"/>
        </w:numPr>
        <w:tabs>
          <w:tab w:val="left" w:pos="9000"/>
        </w:tabs>
        <w:ind w:left="709"/>
      </w:pPr>
      <w:r>
        <w:t>Atribut</w:t>
      </w:r>
    </w:p>
    <w:p w14:paraId="71EA4BB2" w14:textId="30DE32A6" w:rsidR="006E7CA6" w:rsidRDefault="006E7CA6" w:rsidP="006E7CA6">
      <w:pPr>
        <w:pStyle w:val="ListParagraph"/>
        <w:numPr>
          <w:ilvl w:val="0"/>
          <w:numId w:val="83"/>
        </w:numPr>
        <w:tabs>
          <w:tab w:val="left" w:pos="9000"/>
        </w:tabs>
      </w:pPr>
      <w:r>
        <w:t xml:space="preserve">kodeMK (String): kode unik untuk mata kuliah. </w:t>
      </w:r>
    </w:p>
    <w:p w14:paraId="53FD86B9" w14:textId="77777777" w:rsidR="006E7CA6" w:rsidRDefault="006E7CA6" w:rsidP="006E7CA6">
      <w:pPr>
        <w:pStyle w:val="ListParagraph"/>
        <w:numPr>
          <w:ilvl w:val="0"/>
          <w:numId w:val="83"/>
        </w:numPr>
        <w:tabs>
          <w:tab w:val="left" w:pos="9000"/>
        </w:tabs>
      </w:pPr>
      <w:r>
        <w:t>nama (String): nama lengkap dari mata kuliah</w:t>
      </w:r>
    </w:p>
    <w:p w14:paraId="46F31DF2" w14:textId="77777777" w:rsidR="006E7CA6" w:rsidRDefault="006E7CA6" w:rsidP="006E7CA6">
      <w:pPr>
        <w:pStyle w:val="ListParagraph"/>
        <w:numPr>
          <w:ilvl w:val="0"/>
          <w:numId w:val="83"/>
        </w:numPr>
        <w:tabs>
          <w:tab w:val="left" w:pos="9000"/>
        </w:tabs>
      </w:pPr>
      <w:r>
        <w:t xml:space="preserve">sks (int): SKS (Satuan Kredit Semester) </w:t>
      </w:r>
    </w:p>
    <w:p w14:paraId="5F6664CF" w14:textId="77777777" w:rsidR="006E7CA6" w:rsidRDefault="006E7CA6" w:rsidP="006E7CA6">
      <w:pPr>
        <w:pStyle w:val="ListParagraph"/>
        <w:numPr>
          <w:ilvl w:val="0"/>
          <w:numId w:val="83"/>
        </w:numPr>
        <w:tabs>
          <w:tab w:val="left" w:pos="9000"/>
        </w:tabs>
      </w:pPr>
      <w:r>
        <w:t xml:space="preserve">jumlahJam (int): jumlah total jam pertemuan per minggu untuk mata kuliah </w:t>
      </w:r>
    </w:p>
    <w:p w14:paraId="057881F2" w14:textId="73C6D223" w:rsidR="00F92B3D" w:rsidRDefault="006E7CA6" w:rsidP="006E7CA6">
      <w:pPr>
        <w:pStyle w:val="ListParagraph"/>
        <w:numPr>
          <w:ilvl w:val="1"/>
          <w:numId w:val="38"/>
        </w:numPr>
        <w:tabs>
          <w:tab w:val="left" w:pos="9000"/>
        </w:tabs>
        <w:ind w:left="709"/>
      </w:pPr>
      <w:r>
        <w:t>Method</w:t>
      </w:r>
    </w:p>
    <w:p w14:paraId="78E2F94E" w14:textId="77777777" w:rsidR="006E7CA6" w:rsidRDefault="006E7CA6" w:rsidP="006E7CA6">
      <w:pPr>
        <w:pStyle w:val="ListParagraph"/>
        <w:numPr>
          <w:ilvl w:val="0"/>
          <w:numId w:val="83"/>
        </w:numPr>
        <w:tabs>
          <w:tab w:val="left" w:pos="9000"/>
        </w:tabs>
      </w:pPr>
      <w:r>
        <w:t xml:space="preserve">tampilInformasi(): method ini digunakan untuk menampilkan semua informasi yang berkaitan dengan mata kuliah. </w:t>
      </w:r>
    </w:p>
    <w:p w14:paraId="1700AAED" w14:textId="728EA5B3" w:rsidR="006E7CA6" w:rsidRDefault="006E7CA6" w:rsidP="006E7CA6">
      <w:pPr>
        <w:pStyle w:val="ListParagraph"/>
        <w:numPr>
          <w:ilvl w:val="0"/>
          <w:numId w:val="83"/>
        </w:numPr>
        <w:tabs>
          <w:tab w:val="left" w:pos="9000"/>
        </w:tabs>
      </w:pPr>
      <w:r>
        <w:lastRenderedPageBreak/>
        <w:t>ubahSKS(int sksBaru): method ini memungkinkan pengubahan nilai SKS untuk mata kuliah. Setelah mengubah nilai, method ini memberi tahu pengguna bahwa SKS telah diubah.</w:t>
      </w:r>
    </w:p>
    <w:p w14:paraId="6F1AC77C" w14:textId="77777777" w:rsidR="006E7CA6" w:rsidRDefault="006E7CA6" w:rsidP="006E7CA6">
      <w:pPr>
        <w:pStyle w:val="ListParagraph"/>
        <w:numPr>
          <w:ilvl w:val="0"/>
          <w:numId w:val="83"/>
        </w:numPr>
        <w:tabs>
          <w:tab w:val="left" w:pos="9000"/>
        </w:tabs>
      </w:pPr>
      <w:r>
        <w:t>tambahJam(int jam): method ini menambahkan jumlah jam tambahan ke jumlah jam yang sudah ada untuk mata kuliah.</w:t>
      </w:r>
    </w:p>
    <w:p w14:paraId="196B0632" w14:textId="10C227E7" w:rsidR="006E7CA6" w:rsidRDefault="006E7CA6" w:rsidP="006E7CA6">
      <w:pPr>
        <w:pStyle w:val="ListParagraph"/>
        <w:numPr>
          <w:ilvl w:val="0"/>
          <w:numId w:val="83"/>
        </w:numPr>
        <w:tabs>
          <w:tab w:val="left" w:pos="9000"/>
        </w:tabs>
      </w:pPr>
      <w:r>
        <w:t>kurangiJam(int jam): method ini berfungsi untuk mengurangi jumlah jam dari mata kuliah. Sebelum mengurangi, method ini melakukan pengecekan untuk memastikan bahwa jumlah jam yang tersisa cukup untuk dikurangi. Jika jumlah jam tidak mencukupi (jumlah jam awal lebih kecil dari jam pengurang), method ini akan memberi tahu pengguna bahwa pengurangan tidak dapat dilakukan. Jika pengurangan berhasil, method ini mengupdate jumlah jam dan mencetak nilai jumlah jam yang baru.</w:t>
      </w:r>
    </w:p>
    <w:p w14:paraId="7AA88B07" w14:textId="77777777" w:rsidR="008F372C" w:rsidRDefault="008F372C" w:rsidP="008F372C">
      <w:pPr>
        <w:pStyle w:val="ListParagraph"/>
        <w:tabs>
          <w:tab w:val="left" w:pos="9000"/>
        </w:tabs>
        <w:ind w:left="360" w:firstLine="0"/>
      </w:pPr>
    </w:p>
    <w:p w14:paraId="25F02BBF" w14:textId="51CB2DCA" w:rsidR="00540654" w:rsidRDefault="00540654" w:rsidP="00540654">
      <w:pPr>
        <w:pStyle w:val="ListParagraph"/>
        <w:numPr>
          <w:ilvl w:val="0"/>
          <w:numId w:val="5"/>
        </w:numPr>
        <w:tabs>
          <w:tab w:val="left" w:pos="9000"/>
        </w:tabs>
        <w:ind w:left="360"/>
      </w:pPr>
      <w:r>
        <w:t xml:space="preserve">Diberikan class diagram dari class </w:t>
      </w:r>
      <w:r w:rsidR="004D33E5">
        <w:t>Dosen</w:t>
      </w:r>
      <w:r>
        <w:t xml:space="preserve"> sebagai berikut:</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C01B39" w:rsidRPr="00A417BC" w14:paraId="57DDB281" w14:textId="77777777" w:rsidTr="00443294">
        <w:trPr>
          <w:trHeight w:val="288"/>
        </w:trPr>
        <w:tc>
          <w:tcPr>
            <w:tcW w:w="4990" w:type="dxa"/>
          </w:tcPr>
          <w:p w14:paraId="44FDCE3C" w14:textId="6FC49930" w:rsidR="00C01B39" w:rsidRPr="00A417BC" w:rsidRDefault="00C01B39" w:rsidP="00443294">
            <w:pPr>
              <w:pStyle w:val="ListParagraph"/>
              <w:spacing w:line="240" w:lineRule="auto"/>
              <w:ind w:left="0" w:firstLine="0"/>
              <w:jc w:val="center"/>
            </w:pPr>
            <w:r>
              <w:t>Dosen</w:t>
            </w:r>
          </w:p>
        </w:tc>
      </w:tr>
      <w:tr w:rsidR="00C01B39" w:rsidRPr="00A417BC" w14:paraId="3E19D79C" w14:textId="77777777" w:rsidTr="00443294">
        <w:trPr>
          <w:trHeight w:val="288"/>
        </w:trPr>
        <w:tc>
          <w:tcPr>
            <w:tcW w:w="4990" w:type="dxa"/>
          </w:tcPr>
          <w:p w14:paraId="0DC4BF2D" w14:textId="77777777" w:rsidR="00C01B39" w:rsidRPr="00A417BC" w:rsidRDefault="00C01B39" w:rsidP="00C01B39">
            <w:pPr>
              <w:pStyle w:val="ListParagraph"/>
              <w:spacing w:line="240" w:lineRule="auto"/>
              <w:ind w:left="0" w:firstLine="170"/>
            </w:pPr>
            <w:r>
              <w:t>idDosen: String</w:t>
            </w:r>
          </w:p>
          <w:p w14:paraId="54E5C5E6" w14:textId="77777777" w:rsidR="00C01B39" w:rsidRDefault="00C01B39" w:rsidP="00C01B39">
            <w:pPr>
              <w:pStyle w:val="ListParagraph"/>
              <w:spacing w:line="240" w:lineRule="auto"/>
              <w:ind w:left="0" w:firstLine="170"/>
            </w:pPr>
            <w:r>
              <w:t>nama</w:t>
            </w:r>
            <w:r w:rsidRPr="00A417BC">
              <w:t>: String</w:t>
            </w:r>
          </w:p>
          <w:p w14:paraId="1FC10958" w14:textId="77777777" w:rsidR="00F9465E" w:rsidRDefault="00F9465E" w:rsidP="00C01B39">
            <w:pPr>
              <w:pStyle w:val="ListParagraph"/>
              <w:spacing w:line="240" w:lineRule="auto"/>
              <w:ind w:left="0" w:firstLine="170"/>
            </w:pPr>
            <w:r>
              <w:t>statusAktif: boolean</w:t>
            </w:r>
          </w:p>
          <w:p w14:paraId="5ED9F28D" w14:textId="77777777" w:rsidR="00F9465E" w:rsidRDefault="00F9465E" w:rsidP="00C01B39">
            <w:pPr>
              <w:pStyle w:val="ListParagraph"/>
              <w:spacing w:line="240" w:lineRule="auto"/>
              <w:ind w:left="0" w:firstLine="170"/>
            </w:pPr>
            <w:r>
              <w:t>tahunBergabung: int</w:t>
            </w:r>
          </w:p>
          <w:p w14:paraId="2767399C" w14:textId="1480CC35" w:rsidR="00D76549" w:rsidRPr="00A417BC" w:rsidRDefault="00D76549" w:rsidP="00D76549">
            <w:pPr>
              <w:pStyle w:val="ListParagraph"/>
              <w:spacing w:line="240" w:lineRule="auto"/>
              <w:ind w:left="0" w:firstLine="170"/>
            </w:pPr>
            <w:r>
              <w:t>bidangKeahlian: String</w:t>
            </w:r>
          </w:p>
        </w:tc>
      </w:tr>
      <w:tr w:rsidR="00C01B39" w:rsidRPr="00A417BC" w14:paraId="38916320" w14:textId="77777777" w:rsidTr="00443294">
        <w:trPr>
          <w:trHeight w:val="288"/>
        </w:trPr>
        <w:tc>
          <w:tcPr>
            <w:tcW w:w="4990" w:type="dxa"/>
          </w:tcPr>
          <w:p w14:paraId="00714F85" w14:textId="77777777" w:rsidR="00C01B39" w:rsidRPr="00A417BC" w:rsidRDefault="00C01B39" w:rsidP="00443294">
            <w:pPr>
              <w:pStyle w:val="ListParagraph"/>
              <w:spacing w:line="240" w:lineRule="auto"/>
              <w:ind w:left="0" w:firstLine="170"/>
            </w:pPr>
            <w:r w:rsidRPr="00A417BC">
              <w:t>tampilInformasi(): void</w:t>
            </w:r>
          </w:p>
          <w:p w14:paraId="4A5EB478" w14:textId="77777777" w:rsidR="00F9465E" w:rsidRDefault="00F9465E" w:rsidP="00443294">
            <w:pPr>
              <w:pStyle w:val="ListParagraph"/>
              <w:spacing w:line="240" w:lineRule="auto"/>
              <w:ind w:left="0" w:firstLine="170"/>
            </w:pPr>
            <w:r>
              <w:t>setStatusAktif(status: boolean): void</w:t>
            </w:r>
          </w:p>
          <w:p w14:paraId="16AC7EF5" w14:textId="1305C3ED" w:rsidR="00F9465E" w:rsidRDefault="00F9465E" w:rsidP="00443294">
            <w:pPr>
              <w:pStyle w:val="ListParagraph"/>
              <w:spacing w:line="240" w:lineRule="auto"/>
              <w:ind w:left="0" w:firstLine="170"/>
            </w:pPr>
            <w:r>
              <w:t>hitungMasaKerja(</w:t>
            </w:r>
            <w:r w:rsidR="00E14065">
              <w:t>thnSkrg: int</w:t>
            </w:r>
            <w:r>
              <w:t>): int</w:t>
            </w:r>
          </w:p>
          <w:p w14:paraId="2A16679B" w14:textId="396B03B2" w:rsidR="00D76549" w:rsidRPr="00A417BC" w:rsidRDefault="00D76549" w:rsidP="00D76549">
            <w:pPr>
              <w:pStyle w:val="ListParagraph"/>
              <w:spacing w:line="240" w:lineRule="auto"/>
              <w:ind w:left="0" w:firstLine="170"/>
            </w:pPr>
            <w:r>
              <w:t>ubahKeahlian(bidang: String): void</w:t>
            </w:r>
          </w:p>
        </w:tc>
      </w:tr>
    </w:tbl>
    <w:p w14:paraId="7A108235" w14:textId="77777777" w:rsidR="004D33E5" w:rsidRDefault="004D33E5" w:rsidP="004D33E5">
      <w:pPr>
        <w:pStyle w:val="ListParagraph"/>
        <w:tabs>
          <w:tab w:val="left" w:pos="9000"/>
        </w:tabs>
        <w:ind w:left="360" w:firstLine="0"/>
      </w:pPr>
    </w:p>
    <w:p w14:paraId="03A0DCC8" w14:textId="6FE24022" w:rsidR="004D33E5" w:rsidRDefault="004D33E5" w:rsidP="004D33E5">
      <w:pPr>
        <w:pStyle w:val="ListParagraph"/>
        <w:tabs>
          <w:tab w:val="left" w:pos="9000"/>
        </w:tabs>
        <w:ind w:left="360" w:firstLine="0"/>
      </w:pPr>
      <w:r>
        <w:t>Buat program untuk mengimplementasikan class Dosen berdasarkan class diagram di atas, yang terdiri dari:</w:t>
      </w:r>
    </w:p>
    <w:p w14:paraId="4D42A16C" w14:textId="3736AEE1" w:rsidR="004D33E5" w:rsidRDefault="004D33E5" w:rsidP="004D33E5">
      <w:pPr>
        <w:pStyle w:val="ListParagraph"/>
        <w:numPr>
          <w:ilvl w:val="0"/>
          <w:numId w:val="84"/>
        </w:numPr>
        <w:tabs>
          <w:tab w:val="left" w:pos="9000"/>
        </w:tabs>
      </w:pPr>
      <w:r>
        <w:t>Class Dosen (Dosen&lt;NoAbsen&gt;.java)</w:t>
      </w:r>
    </w:p>
    <w:p w14:paraId="103791FE" w14:textId="003B80AC" w:rsidR="004D33E5" w:rsidRDefault="004D33E5" w:rsidP="004D33E5">
      <w:pPr>
        <w:pStyle w:val="ListParagraph"/>
        <w:numPr>
          <w:ilvl w:val="0"/>
          <w:numId w:val="84"/>
        </w:numPr>
        <w:tabs>
          <w:tab w:val="left" w:pos="9000"/>
        </w:tabs>
      </w:pPr>
      <w:r>
        <w:t>Class DosenMain (DosenMain&lt;NoAbsen&gt;.java)</w:t>
      </w:r>
    </w:p>
    <w:p w14:paraId="3EE86403" w14:textId="6BC628BD" w:rsidR="004D33E5" w:rsidRDefault="004D33E5" w:rsidP="004D33E5">
      <w:pPr>
        <w:tabs>
          <w:tab w:val="left" w:pos="9000"/>
        </w:tabs>
        <w:ind w:left="360" w:firstLine="0"/>
      </w:pPr>
      <w:r>
        <w:t xml:space="preserve">Pada class </w:t>
      </w:r>
      <w:r w:rsidR="00AF3B59">
        <w:t>Dosen</w:t>
      </w:r>
      <w:r>
        <w:t xml:space="preserve">Main buatlah minimal 2 objek. Gunakan konstruktor default dan konstruktor berparameter saat mengintansiasi objek. Lalu panggil semua method yang sudah dibuat pada class </w:t>
      </w:r>
      <w:r w:rsidR="00AF3B59">
        <w:t>Dosen</w:t>
      </w:r>
    </w:p>
    <w:p w14:paraId="5CB98A9F" w14:textId="64AB12AF" w:rsidR="00AF3B59" w:rsidRPr="00A417BC" w:rsidRDefault="00AF3B59" w:rsidP="00AF3B59">
      <w:pPr>
        <w:tabs>
          <w:tab w:val="left" w:pos="9000"/>
        </w:tabs>
        <w:ind w:left="360" w:firstLine="0"/>
      </w:pPr>
      <w:r w:rsidRPr="00A417BC">
        <w:t xml:space="preserve">Penjelasan dari atribut dan method pada class </w:t>
      </w:r>
      <w:r>
        <w:t>Dosen</w:t>
      </w:r>
      <w:r w:rsidRPr="00A417BC">
        <w:t xml:space="preserve"> tersebut adalah sebagai berikut:</w:t>
      </w:r>
    </w:p>
    <w:p w14:paraId="32EB089A" w14:textId="3CB0C90A" w:rsidR="00150A27" w:rsidRDefault="00642501" w:rsidP="00642501">
      <w:pPr>
        <w:pStyle w:val="ListParagraph"/>
        <w:numPr>
          <w:ilvl w:val="1"/>
          <w:numId w:val="85"/>
        </w:numPr>
        <w:tabs>
          <w:tab w:val="left" w:pos="9000"/>
        </w:tabs>
        <w:ind w:left="709"/>
      </w:pPr>
      <w:r>
        <w:t>Atribut</w:t>
      </w:r>
    </w:p>
    <w:p w14:paraId="744E2261" w14:textId="57E622B2" w:rsidR="00642501" w:rsidRDefault="00642501" w:rsidP="00642501">
      <w:pPr>
        <w:pStyle w:val="ListParagraph"/>
        <w:numPr>
          <w:ilvl w:val="0"/>
          <w:numId w:val="83"/>
        </w:numPr>
        <w:tabs>
          <w:tab w:val="left" w:pos="9000"/>
        </w:tabs>
      </w:pPr>
      <w:r>
        <w:t xml:space="preserve">idDosen (String): id unik untuk setiap dosen. </w:t>
      </w:r>
    </w:p>
    <w:p w14:paraId="63E456DF" w14:textId="5E74CF83" w:rsidR="00642501" w:rsidRDefault="00642501" w:rsidP="00642501">
      <w:pPr>
        <w:pStyle w:val="ListParagraph"/>
        <w:numPr>
          <w:ilvl w:val="0"/>
          <w:numId w:val="83"/>
        </w:numPr>
        <w:tabs>
          <w:tab w:val="left" w:pos="9000"/>
        </w:tabs>
      </w:pPr>
      <w:r>
        <w:t xml:space="preserve">nama (String): nama lengkap dari dosen. </w:t>
      </w:r>
    </w:p>
    <w:p w14:paraId="7DAC079F" w14:textId="357BAF23" w:rsidR="00642501" w:rsidRDefault="00642501" w:rsidP="00642501">
      <w:pPr>
        <w:pStyle w:val="ListParagraph"/>
        <w:numPr>
          <w:ilvl w:val="0"/>
          <w:numId w:val="83"/>
        </w:numPr>
        <w:tabs>
          <w:tab w:val="left" w:pos="9000"/>
        </w:tabs>
      </w:pPr>
      <w:r>
        <w:t>statusAktif (boolean): menunjukkan apakah dosen tersebut aktif (true) atau tidak aktif (false) dalam menjalankan tugasnya.</w:t>
      </w:r>
    </w:p>
    <w:p w14:paraId="2120EAAF" w14:textId="77777777" w:rsidR="00642501" w:rsidRDefault="00642501" w:rsidP="00642501">
      <w:pPr>
        <w:pStyle w:val="ListParagraph"/>
        <w:numPr>
          <w:ilvl w:val="0"/>
          <w:numId w:val="83"/>
        </w:numPr>
        <w:tabs>
          <w:tab w:val="left" w:pos="9000"/>
        </w:tabs>
      </w:pPr>
      <w:r>
        <w:t>tahunBergabung (int): tahun ketika dosen mulai bergabung dengan perguruan tinggi</w:t>
      </w:r>
    </w:p>
    <w:p w14:paraId="43D9385C" w14:textId="0C42CE27" w:rsidR="00642501" w:rsidRDefault="00642501" w:rsidP="00642501">
      <w:pPr>
        <w:pStyle w:val="ListParagraph"/>
        <w:numPr>
          <w:ilvl w:val="0"/>
          <w:numId w:val="83"/>
        </w:numPr>
        <w:tabs>
          <w:tab w:val="left" w:pos="9000"/>
        </w:tabs>
      </w:pPr>
      <w:r>
        <w:lastRenderedPageBreak/>
        <w:t>bidangKeahlian (String): bidang keahlian dosen, yang menjelaskan spesialisasi atau fokus akademik dosen</w:t>
      </w:r>
    </w:p>
    <w:p w14:paraId="33DD8CB3" w14:textId="07112C9A" w:rsidR="00642501" w:rsidRDefault="00642501" w:rsidP="00642501">
      <w:pPr>
        <w:pStyle w:val="ListParagraph"/>
        <w:numPr>
          <w:ilvl w:val="1"/>
          <w:numId w:val="85"/>
        </w:numPr>
        <w:tabs>
          <w:tab w:val="left" w:pos="9000"/>
        </w:tabs>
        <w:ind w:left="709"/>
      </w:pPr>
      <w:r>
        <w:t>Method</w:t>
      </w:r>
    </w:p>
    <w:p w14:paraId="715A31AC" w14:textId="7D021B87" w:rsidR="006F31DC" w:rsidRDefault="006F31DC" w:rsidP="006F31DC">
      <w:pPr>
        <w:pStyle w:val="ListParagraph"/>
        <w:numPr>
          <w:ilvl w:val="0"/>
          <w:numId w:val="83"/>
        </w:numPr>
        <w:tabs>
          <w:tab w:val="left" w:pos="9000"/>
        </w:tabs>
      </w:pPr>
      <w:r>
        <w:t>tampilInformasi(): method ini digunakan untuk menampilkan informasi lengkap tentang dosen</w:t>
      </w:r>
    </w:p>
    <w:p w14:paraId="2D406500" w14:textId="2ABD8BAC" w:rsidR="006F31DC" w:rsidRDefault="006F31DC" w:rsidP="006F31DC">
      <w:pPr>
        <w:pStyle w:val="ListParagraph"/>
        <w:numPr>
          <w:ilvl w:val="0"/>
          <w:numId w:val="83"/>
        </w:numPr>
        <w:tabs>
          <w:tab w:val="left" w:pos="9000"/>
        </w:tabs>
      </w:pPr>
      <w:r>
        <w:t>setStatusAktif(status: boolean): method ini digunakan untuk mengatur status aktif dosen. Jika parameter status diatur ke true, berarti dosen tersebut menjadi aktif. Sebaliknya, jika false, dosen tersebut dinyatakan tidak aktif.</w:t>
      </w:r>
    </w:p>
    <w:p w14:paraId="40836B4D" w14:textId="4A6A6B91" w:rsidR="006F31DC" w:rsidRDefault="006F31DC" w:rsidP="006F31DC">
      <w:pPr>
        <w:pStyle w:val="ListParagraph"/>
        <w:numPr>
          <w:ilvl w:val="0"/>
          <w:numId w:val="83"/>
        </w:numPr>
        <w:tabs>
          <w:tab w:val="left" w:pos="9000"/>
        </w:tabs>
      </w:pPr>
      <w:r>
        <w:t>hitungMasaKerja(thnSkrg: int): method ini menghitung dan mengembalikan (me-return-kan) masa kerja dosen dalam tahun, berdasarkan tahun bergabung dan tahun saat ini (thnSkrg)</w:t>
      </w:r>
      <w:r w:rsidR="008A6705">
        <w:t xml:space="preserve"> yang menjadi parameter input method ini</w:t>
      </w:r>
      <w:r>
        <w:t>. Hasil perhitungan memberikan informasi tentang lamanya dosen bekerja di perguruan tinggi.</w:t>
      </w:r>
    </w:p>
    <w:p w14:paraId="02DC0020" w14:textId="6511DD92" w:rsidR="006F31DC" w:rsidRDefault="006F31DC" w:rsidP="006F31DC">
      <w:pPr>
        <w:pStyle w:val="ListParagraph"/>
        <w:numPr>
          <w:ilvl w:val="0"/>
          <w:numId w:val="83"/>
        </w:numPr>
        <w:tabs>
          <w:tab w:val="left" w:pos="9000"/>
        </w:tabs>
      </w:pPr>
      <w:r>
        <w:t>ubahKeahlian(bidang: String): method ini digunakan untuk mengubah bidang keahlian dosen.</w:t>
      </w:r>
      <w:bookmarkEnd w:id="1"/>
    </w:p>
    <w:sectPr w:rsidR="006F31DC" w:rsidSect="0051450F">
      <w:headerReference w:type="default" r:id="rId21"/>
      <w:footerReference w:type="default" r:id="rId22"/>
      <w:headerReference w:type="first" r:id="rId23"/>
      <w:footerReference w:type="first" r:id="rId24"/>
      <w:pgSz w:w="11906" w:h="16838" w:code="9"/>
      <w:pgMar w:top="1440" w:right="1440" w:bottom="1418" w:left="146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A4B66" w14:textId="77777777" w:rsidR="00F2262C" w:rsidRPr="00A417BC" w:rsidRDefault="00F2262C" w:rsidP="001052EC">
      <w:pPr>
        <w:spacing w:line="240" w:lineRule="auto"/>
      </w:pPr>
      <w:r w:rsidRPr="00A417BC">
        <w:separator/>
      </w:r>
    </w:p>
  </w:endnote>
  <w:endnote w:type="continuationSeparator" w:id="0">
    <w:p w14:paraId="58F9E8DD" w14:textId="77777777" w:rsidR="00F2262C" w:rsidRPr="00A417BC" w:rsidRDefault="00F2262C" w:rsidP="001052EC">
      <w:pPr>
        <w:spacing w:line="240" w:lineRule="auto"/>
      </w:pPr>
      <w:r w:rsidRPr="00A417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36775" w14:textId="573208F8" w:rsidR="00D53A7E" w:rsidRPr="00A417BC" w:rsidRDefault="00AD5AEE">
    <w:pPr>
      <w:pStyle w:val="Footer"/>
      <w:jc w:val="right"/>
    </w:pPr>
    <w:r w:rsidRPr="00A417BC">
      <w:rPr>
        <w:noProof/>
      </w:rPr>
      <mc:AlternateContent>
        <mc:Choice Requires="wps">
          <w:drawing>
            <wp:anchor distT="45720" distB="45720" distL="114300" distR="114300" simplePos="0" relativeHeight="251669504" behindDoc="0" locked="0" layoutInCell="1" allowOverlap="1" wp14:anchorId="358EE8F0" wp14:editId="751994DC">
              <wp:simplePos x="0" y="0"/>
              <wp:positionH relativeFrom="margin">
                <wp:posOffset>50165</wp:posOffset>
              </wp:positionH>
              <wp:positionV relativeFrom="paragraph">
                <wp:posOffset>-219075</wp:posOffset>
              </wp:positionV>
              <wp:extent cx="3514725" cy="563880"/>
              <wp:effectExtent l="0" t="0" r="9525" b="7620"/>
              <wp:wrapThrough wrapText="bothSides">
                <wp:wrapPolygon edited="0">
                  <wp:start x="0" y="0"/>
                  <wp:lineTo x="0" y="21162"/>
                  <wp:lineTo x="21541" y="21162"/>
                  <wp:lineTo x="21541"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563880"/>
                      </a:xfrm>
                      <a:prstGeom prst="rect">
                        <a:avLst/>
                      </a:prstGeom>
                      <a:solidFill>
                        <a:srgbClr val="FFFFFF"/>
                      </a:solidFill>
                      <a:ln w="9525">
                        <a:noFill/>
                        <a:miter lim="800000"/>
                        <a:headEnd/>
                        <a:tailEnd/>
                      </a:ln>
                    </wps:spPr>
                    <wps:txbx>
                      <w:txbxContent>
                        <w:p w14:paraId="389D6F29" w14:textId="2CAF4503"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046E46">
                            <w:rPr>
                              <w:rFonts w:ascii="Bahnschrift SemiBold SemiConden" w:hAnsi="Bahnschrift SemiBold SemiConden"/>
                              <w:color w:val="0070C0"/>
                              <w:szCs w:val="24"/>
                            </w:rPr>
                            <w:t>4-2025</w:t>
                          </w:r>
                        </w:p>
                        <w:p w14:paraId="429487FF" w14:textId="0FA492A5" w:rsidR="00AD5AEE" w:rsidRPr="00046E46" w:rsidRDefault="00AD5AEE" w:rsidP="00046E46">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EE8F0" id="_x0000_t202" coordsize="21600,21600" o:spt="202" path="m,l,21600r21600,l21600,xe">
              <v:stroke joinstyle="miter"/>
              <v:path gradientshapeok="t" o:connecttype="rect"/>
            </v:shapetype>
            <v:shape id="Text Box 2" o:spid="_x0000_s1026" type="#_x0000_t202" style="position:absolute;left:0;text-align:left;margin-left:3.95pt;margin-top:-17.25pt;width:276.75pt;height:44.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UsDQIAAPY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" stroked="f">
              <v:textbox>
                <w:txbxContent>
                  <w:p w14:paraId="389D6F29" w14:textId="2CAF4503"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046E46">
                      <w:rPr>
                        <w:rFonts w:ascii="Bahnschrift SemiBold SemiConden" w:hAnsi="Bahnschrift SemiBold SemiConden"/>
                        <w:color w:val="0070C0"/>
                        <w:szCs w:val="24"/>
                      </w:rPr>
                      <w:t>4-2025</w:t>
                    </w:r>
                  </w:p>
                  <w:p w14:paraId="429487FF" w14:textId="0FA492A5" w:rsidR="00AD5AEE" w:rsidRPr="00046E46" w:rsidRDefault="00AD5AEE" w:rsidP="00046E46">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v:textbox>
              <w10:wrap type="through" anchorx="margin"/>
            </v:shape>
          </w:pict>
        </mc:Fallback>
      </mc:AlternateContent>
    </w:r>
    <w:r w:rsidR="008F45EA" w:rsidRPr="00A417BC">
      <w:rPr>
        <w:noProof/>
      </w:rPr>
      <mc:AlternateContent>
        <mc:Choice Requires="wps">
          <w:drawing>
            <wp:anchor distT="0" distB="0" distL="114300" distR="114300" simplePos="0" relativeHeight="251660288" behindDoc="0" locked="0" layoutInCell="1" allowOverlap="1" wp14:anchorId="505D1B69" wp14:editId="7FEF4F0D">
              <wp:simplePos x="0" y="0"/>
              <wp:positionH relativeFrom="column">
                <wp:posOffset>828675</wp:posOffset>
              </wp:positionH>
              <wp:positionV relativeFrom="paragraph">
                <wp:posOffset>9896475</wp:posOffset>
              </wp:positionV>
              <wp:extent cx="415290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1B69" id="Text Box 11" o:spid="_x0000_s1027" type="#_x0000_t202" style="position:absolute;left:0;text-align:left;margin-left:65.25pt;margin-top:779.25pt;width:327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" fillcolor="white [3201]" strokecolor="white [3212]" strokeweight=".5pt">
              <v:path arrowok="t"/>
              <v:textbo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v:textbox>
            </v:shape>
          </w:pict>
        </mc:Fallback>
      </mc:AlternateContent>
    </w:r>
    <w:sdt>
      <w:sdtPr>
        <w:id w:val="-1562252158"/>
        <w:docPartObj>
          <w:docPartGallery w:val="Page Numbers (Bottom of Page)"/>
          <w:docPartUnique/>
        </w:docPartObj>
      </w:sdtPr>
      <w:sdtContent>
        <w:r w:rsidR="00D53A7E" w:rsidRPr="00A417BC">
          <w:fldChar w:fldCharType="begin"/>
        </w:r>
        <w:r w:rsidR="00D53A7E" w:rsidRPr="00A417BC">
          <w:instrText xml:space="preserve"> PAGE   \* MERGEFORMAT </w:instrText>
        </w:r>
        <w:r w:rsidR="00D53A7E" w:rsidRPr="00A417BC">
          <w:fldChar w:fldCharType="separate"/>
        </w:r>
        <w:r w:rsidR="00D53A7E" w:rsidRPr="00A417BC">
          <w:t>2</w:t>
        </w:r>
        <w:r w:rsidR="00D53A7E" w:rsidRPr="00A417BC">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C0DD" w14:textId="3DAAB168" w:rsidR="00067EFD" w:rsidRPr="00A417BC" w:rsidRDefault="00067EFD">
    <w:pPr>
      <w:pStyle w:val="Footer"/>
      <w:jc w:val="right"/>
    </w:pPr>
    <w:r w:rsidRPr="00A417BC">
      <w:rPr>
        <w:noProof/>
      </w:rPr>
      <mc:AlternateContent>
        <mc:Choice Requires="wps">
          <w:drawing>
            <wp:anchor distT="45720" distB="45720" distL="114300" distR="114300" simplePos="0" relativeHeight="251667456" behindDoc="0" locked="0" layoutInCell="1" allowOverlap="1" wp14:anchorId="1EC0F267" wp14:editId="2ACD83A9">
              <wp:simplePos x="0" y="0"/>
              <wp:positionH relativeFrom="margin">
                <wp:posOffset>-66675</wp:posOffset>
              </wp:positionH>
              <wp:positionV relativeFrom="paragraph">
                <wp:posOffset>11430</wp:posOffset>
              </wp:positionV>
              <wp:extent cx="3514725" cy="1404620"/>
              <wp:effectExtent l="0" t="0" r="9525" b="0"/>
              <wp:wrapThrough wrapText="bothSides">
                <wp:wrapPolygon edited="0">
                  <wp:start x="0" y="0"/>
                  <wp:lineTo x="0" y="21073"/>
                  <wp:lineTo x="21541" y="21073"/>
                  <wp:lineTo x="21541"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0F267" id="_x0000_t202" coordsize="21600,21600" o:spt="202" path="m,l,21600r21600,l21600,xe">
              <v:stroke joinstyle="miter"/>
              <v:path gradientshapeok="t" o:connecttype="rect"/>
            </v:shapetype>
            <v:shape id="_x0000_s1028" type="#_x0000_t202" style="position:absolute;left:0;text-align:left;margin-left:-5.25pt;margin-top:.9pt;width:27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" stroked="f">
              <v:textbox style="mso-fit-shape-to-text:t">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v:textbox>
              <w10:wrap type="through" anchorx="margin"/>
            </v:shape>
          </w:pict>
        </mc:Fallback>
      </mc:AlternateContent>
    </w:r>
    <w:sdt>
      <w:sdtPr>
        <w:id w:val="-2095690104"/>
        <w:docPartObj>
          <w:docPartGallery w:val="Page Numbers (Bottom of Page)"/>
          <w:docPartUnique/>
        </w:docPartObj>
      </w:sdtPr>
      <w:sdtContent>
        <w:r w:rsidRPr="00A417BC">
          <w:fldChar w:fldCharType="begin"/>
        </w:r>
        <w:r w:rsidRPr="00A417BC">
          <w:instrText xml:space="preserve"> PAGE   \* MERGEFORMAT </w:instrText>
        </w:r>
        <w:r w:rsidRPr="00A417BC">
          <w:fldChar w:fldCharType="separate"/>
        </w:r>
        <w:r w:rsidRPr="00A417BC">
          <w:t>2</w:t>
        </w:r>
        <w:r w:rsidRPr="00A417BC">
          <w:fldChar w:fldCharType="end"/>
        </w:r>
      </w:sdtContent>
    </w:sdt>
  </w:p>
  <w:p w14:paraId="0769D193" w14:textId="67A19A56" w:rsidR="0068791F" w:rsidRPr="00A417BC" w:rsidRDefault="006879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B5CFC" w14:textId="77777777" w:rsidR="00F2262C" w:rsidRPr="00A417BC" w:rsidRDefault="00F2262C" w:rsidP="001052EC">
      <w:pPr>
        <w:spacing w:line="240" w:lineRule="auto"/>
      </w:pPr>
      <w:r w:rsidRPr="00A417BC">
        <w:separator/>
      </w:r>
    </w:p>
  </w:footnote>
  <w:footnote w:type="continuationSeparator" w:id="0">
    <w:p w14:paraId="56992598" w14:textId="77777777" w:rsidR="00F2262C" w:rsidRPr="00A417BC" w:rsidRDefault="00F2262C" w:rsidP="001052EC">
      <w:pPr>
        <w:spacing w:line="240" w:lineRule="auto"/>
      </w:pPr>
      <w:r w:rsidRPr="00A417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D5107" w14:textId="40ECCD25" w:rsidR="00D53A7E" w:rsidRPr="00A417BC" w:rsidRDefault="00D53A7E" w:rsidP="00D53A7E">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5F7A68F6" wp14:editId="76198306">
          <wp:simplePos x="0" y="0"/>
          <wp:positionH relativeFrom="margin">
            <wp:align>right</wp:align>
          </wp:positionH>
          <wp:positionV relativeFrom="paragraph">
            <wp:posOffset>-377928</wp:posOffset>
          </wp:positionV>
          <wp:extent cx="695325" cy="701778"/>
          <wp:effectExtent l="0" t="0" r="0" b="3175"/>
          <wp:wrapNone/>
          <wp:docPr id="27" name="Picture 27"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58240" behindDoc="0" locked="0" layoutInCell="1" allowOverlap="1" wp14:anchorId="0AA1238B" wp14:editId="49F7A3AB">
              <wp:simplePos x="0" y="0"/>
              <wp:positionH relativeFrom="column">
                <wp:posOffset>0</wp:posOffset>
              </wp:positionH>
              <wp:positionV relativeFrom="paragraph">
                <wp:posOffset>381000</wp:posOffset>
              </wp:positionV>
              <wp:extent cx="5772150" cy="1905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24481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F464ED">
      <w:rPr>
        <w:rFonts w:ascii="Bahnschrift SemiBold SemiConden" w:hAnsi="Bahnschrift SemiBold SemiConden"/>
        <w:color w:val="0070C0"/>
        <w:szCs w:val="24"/>
      </w:rPr>
      <w:t>4</w:t>
    </w:r>
    <w:r w:rsidRPr="00A417BC">
      <w:rPr>
        <w:rFonts w:ascii="Bahnschrift SemiBold SemiConden" w:hAnsi="Bahnschrift SemiBold SemiConden"/>
        <w:color w:val="0070C0"/>
        <w:szCs w:val="24"/>
      </w:rPr>
      <w:t>-202</w:t>
    </w:r>
    <w:r w:rsidR="00F464ED">
      <w:rPr>
        <w:rFonts w:ascii="Bahnschrift SemiBold SemiConden" w:hAnsi="Bahnschrift SemiBold SemiConden"/>
        <w:color w:val="0070C0"/>
        <w:szCs w:val="24"/>
      </w:rPr>
      <w:t>5</w:t>
    </w:r>
  </w:p>
  <w:p w14:paraId="5DA80AF4" w14:textId="77777777" w:rsidR="00D53A7E" w:rsidRPr="00A417BC" w:rsidRDefault="00D5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9D36" w14:textId="468DB94A" w:rsidR="00067EFD" w:rsidRPr="00A417BC" w:rsidRDefault="00067EFD" w:rsidP="00067EFD">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64384" behindDoc="0" locked="0" layoutInCell="1" allowOverlap="1" wp14:anchorId="26470A31" wp14:editId="0E5ED105">
          <wp:simplePos x="0" y="0"/>
          <wp:positionH relativeFrom="margin">
            <wp:align>right</wp:align>
          </wp:positionH>
          <wp:positionV relativeFrom="paragraph">
            <wp:posOffset>-377928</wp:posOffset>
          </wp:positionV>
          <wp:extent cx="695325" cy="701778"/>
          <wp:effectExtent l="0" t="0" r="0" b="3175"/>
          <wp:wrapNone/>
          <wp:docPr id="28" name="Picture 2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65408" behindDoc="0" locked="0" layoutInCell="1" allowOverlap="1" wp14:anchorId="318836B5" wp14:editId="6F68ADDA">
              <wp:simplePos x="0" y="0"/>
              <wp:positionH relativeFrom="column">
                <wp:posOffset>0</wp:posOffset>
              </wp:positionH>
              <wp:positionV relativeFrom="paragraph">
                <wp:posOffset>381000</wp:posOffset>
              </wp:positionV>
              <wp:extent cx="5772150" cy="19050"/>
              <wp:effectExtent l="19050" t="1905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A1C6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259A8937" w14:textId="77777777" w:rsidR="00067EFD" w:rsidRPr="00A417BC" w:rsidRDefault="0006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51C"/>
    <w:multiLevelType w:val="multilevel"/>
    <w:tmpl w:val="AC604D92"/>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0"/>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34873"/>
    <w:multiLevelType w:val="multilevel"/>
    <w:tmpl w:val="4D02DBBE"/>
    <w:lvl w:ilvl="0">
      <w:start w:val="10"/>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B1F6A"/>
    <w:multiLevelType w:val="hybridMultilevel"/>
    <w:tmpl w:val="6B5C0B6A"/>
    <w:lvl w:ilvl="0" w:tplc="A050861A">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DB229A"/>
    <w:multiLevelType w:val="hybridMultilevel"/>
    <w:tmpl w:val="4546D9E4"/>
    <w:lvl w:ilvl="0" w:tplc="251047C0">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6C0C71"/>
    <w:multiLevelType w:val="hybridMultilevel"/>
    <w:tmpl w:val="D9F41BAE"/>
    <w:lvl w:ilvl="0" w:tplc="097AEAA2">
      <w:start w:val="6"/>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FE6857"/>
    <w:multiLevelType w:val="multilevel"/>
    <w:tmpl w:val="68643AF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2"/>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C26980"/>
    <w:multiLevelType w:val="multilevel"/>
    <w:tmpl w:val="C5DC13AC"/>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FB0AE7"/>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3041A7"/>
    <w:multiLevelType w:val="multilevel"/>
    <w:tmpl w:val="133041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A27393"/>
    <w:multiLevelType w:val="multilevel"/>
    <w:tmpl w:val="80A6DF96"/>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3E247A"/>
    <w:multiLevelType w:val="hybridMultilevel"/>
    <w:tmpl w:val="05165BFE"/>
    <w:lvl w:ilvl="0" w:tplc="A6F46348">
      <w:start w:val="5"/>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6ED42C5"/>
    <w:multiLevelType w:val="hybridMultilevel"/>
    <w:tmpl w:val="6958CE8E"/>
    <w:lvl w:ilvl="0" w:tplc="F55C6D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D24DC9"/>
    <w:multiLevelType w:val="multilevel"/>
    <w:tmpl w:val="18EC7AF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4C1F76"/>
    <w:multiLevelType w:val="hybridMultilevel"/>
    <w:tmpl w:val="5FF0D5BA"/>
    <w:lvl w:ilvl="0" w:tplc="F03EF8B0">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FD7734"/>
    <w:multiLevelType w:val="multilevel"/>
    <w:tmpl w:val="25FA651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077326E"/>
    <w:multiLevelType w:val="hybridMultilevel"/>
    <w:tmpl w:val="BFD8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24A4"/>
    <w:multiLevelType w:val="hybridMultilevel"/>
    <w:tmpl w:val="DE9A4880"/>
    <w:lvl w:ilvl="0" w:tplc="F86C11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8" w15:restartNumberingAfterBreak="0">
    <w:nsid w:val="26775D07"/>
    <w:multiLevelType w:val="multilevel"/>
    <w:tmpl w:val="FC70E78C"/>
    <w:lvl w:ilvl="0">
      <w:start w:val="1"/>
      <w:numFmt w:val="decimal"/>
      <w:lvlText w:val="2.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274C4E9E"/>
    <w:multiLevelType w:val="hybridMultilevel"/>
    <w:tmpl w:val="9E98C502"/>
    <w:lvl w:ilvl="0" w:tplc="7B98149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7AB060B"/>
    <w:multiLevelType w:val="multilevel"/>
    <w:tmpl w:val="27AB060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9474196"/>
    <w:multiLevelType w:val="hybridMultilevel"/>
    <w:tmpl w:val="C64866EE"/>
    <w:lvl w:ilvl="0" w:tplc="ABDA7D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ADC69EB"/>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587A68"/>
    <w:multiLevelType w:val="multilevel"/>
    <w:tmpl w:val="1E864D1A"/>
    <w:lvl w:ilvl="0">
      <w:start w:val="10"/>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D7C1FA7"/>
    <w:multiLevelType w:val="multilevel"/>
    <w:tmpl w:val="E088503C"/>
    <w:lvl w:ilvl="0">
      <w:start w:val="1"/>
      <w:numFmt w:val="decimal"/>
      <w:lvlText w:val="%1."/>
      <w:lvlJc w:val="left"/>
      <w:pPr>
        <w:ind w:left="360" w:hanging="360"/>
      </w:pPr>
      <w:rPr>
        <w:rFonts w:hint="default"/>
      </w:rPr>
    </w:lvl>
    <w:lvl w:ilvl="1">
      <w:start w:val="6"/>
      <w:numFmt w:val="decimal"/>
      <w:lvlText w:val="2.%2"/>
      <w:lvlJc w:val="left"/>
      <w:pPr>
        <w:ind w:left="360" w:hanging="360"/>
      </w:pPr>
      <w:rPr>
        <w:rFonts w:hint="default"/>
      </w:rPr>
    </w:lvl>
    <w:lvl w:ilvl="2">
      <w:start w:val="1"/>
      <w:numFmt w:val="decimal"/>
      <w:lvlText w:val="2.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9B1FBA"/>
    <w:multiLevelType w:val="hybridMultilevel"/>
    <w:tmpl w:val="CEC86FB2"/>
    <w:lvl w:ilvl="0" w:tplc="F55C6D3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EF24367"/>
    <w:multiLevelType w:val="multilevel"/>
    <w:tmpl w:val="F9AE26B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F0F0A8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4817132"/>
    <w:multiLevelType w:val="hybridMultilevel"/>
    <w:tmpl w:val="DAEC105E"/>
    <w:lvl w:ilvl="0" w:tplc="D6006A02">
      <w:start w:val="1"/>
      <w:numFmt w:val="decimal"/>
      <w:lvlText w:val="3.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80025E9"/>
    <w:multiLevelType w:val="multilevel"/>
    <w:tmpl w:val="FC70E78C"/>
    <w:lvl w:ilvl="0">
      <w:start w:val="1"/>
      <w:numFmt w:val="decimal"/>
      <w:lvlText w:val="2.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15:restartNumberingAfterBreak="0">
    <w:nsid w:val="39E43197"/>
    <w:multiLevelType w:val="multilevel"/>
    <w:tmpl w:val="39E4319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A7426CC"/>
    <w:multiLevelType w:val="hybridMultilevel"/>
    <w:tmpl w:val="273231A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2" w15:restartNumberingAfterBreak="0">
    <w:nsid w:val="3C82792E"/>
    <w:multiLevelType w:val="hybridMultilevel"/>
    <w:tmpl w:val="36B8B2F2"/>
    <w:lvl w:ilvl="0" w:tplc="F1945BF6">
      <w:start w:val="5"/>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D49530B"/>
    <w:multiLevelType w:val="hybridMultilevel"/>
    <w:tmpl w:val="63F66F76"/>
    <w:lvl w:ilvl="0" w:tplc="0409000F">
      <w:start w:val="1"/>
      <w:numFmt w:val="decimal"/>
      <w:lvlText w:val="%1."/>
      <w:lvlJc w:val="left"/>
      <w:pPr>
        <w:ind w:left="360" w:hanging="360"/>
      </w:pPr>
      <w:rPr>
        <w:rFonts w:hint="default"/>
      </w:rPr>
    </w:lvl>
    <w:lvl w:ilvl="1" w:tplc="5E2AC3CE">
      <w:start w:val="1"/>
      <w:numFmt w:val="decimal"/>
      <w:lvlText w:val="%2."/>
      <w:lvlJc w:val="left"/>
      <w:pPr>
        <w:ind w:left="1080" w:hanging="360"/>
      </w:pPr>
      <w:rPr>
        <w:rFonts w:hint="default"/>
      </w:r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796B26"/>
    <w:multiLevelType w:val="hybridMultilevel"/>
    <w:tmpl w:val="B2BC44F6"/>
    <w:lvl w:ilvl="0" w:tplc="E7DEF452">
      <w:start w:val="5"/>
      <w:numFmt w:val="decimal"/>
      <w:lvlText w:val="5.%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5"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6" w15:restartNumberingAfterBreak="0">
    <w:nsid w:val="414E006C"/>
    <w:multiLevelType w:val="hybridMultilevel"/>
    <w:tmpl w:val="FD205B62"/>
    <w:lvl w:ilvl="0" w:tplc="478C3A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3B07A06"/>
    <w:multiLevelType w:val="multilevel"/>
    <w:tmpl w:val="B44EBE9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5271AE5"/>
    <w:multiLevelType w:val="multilevel"/>
    <w:tmpl w:val="3558BEA4"/>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5604320"/>
    <w:multiLevelType w:val="hybridMultilevel"/>
    <w:tmpl w:val="1034E4EE"/>
    <w:lvl w:ilvl="0" w:tplc="91B663E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5D007F4"/>
    <w:multiLevelType w:val="multilevel"/>
    <w:tmpl w:val="E716BE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8C27454"/>
    <w:multiLevelType w:val="hybridMultilevel"/>
    <w:tmpl w:val="D46A6F70"/>
    <w:lvl w:ilvl="0" w:tplc="75362924">
      <w:start w:val="1"/>
      <w:numFmt w:val="decimal"/>
      <w:lvlText w:val="5.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AAE3881"/>
    <w:multiLevelType w:val="hybridMultilevel"/>
    <w:tmpl w:val="E2705FCE"/>
    <w:lvl w:ilvl="0" w:tplc="5540C860">
      <w:start w:val="3"/>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CA925E1"/>
    <w:multiLevelType w:val="hybridMultilevel"/>
    <w:tmpl w:val="5838D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45" w15:restartNumberingAfterBreak="0">
    <w:nsid w:val="4F4E2220"/>
    <w:multiLevelType w:val="hybridMultilevel"/>
    <w:tmpl w:val="B6A206FA"/>
    <w:lvl w:ilvl="0" w:tplc="F064B20A">
      <w:start w:val="1"/>
      <w:numFmt w:val="decimal"/>
      <w:lvlText w:val="1.5.%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05472A7"/>
    <w:multiLevelType w:val="multilevel"/>
    <w:tmpl w:val="CA6AEC8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4214A0C"/>
    <w:multiLevelType w:val="hybridMultilevel"/>
    <w:tmpl w:val="CD4A4BFE"/>
    <w:lvl w:ilvl="0" w:tplc="8F0C22E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6F3020C"/>
    <w:multiLevelType w:val="multilevel"/>
    <w:tmpl w:val="77183F9C"/>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9" w15:restartNumberingAfterBreak="0">
    <w:nsid w:val="57272ED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8B39B7"/>
    <w:multiLevelType w:val="multilevel"/>
    <w:tmpl w:val="9542A8C8"/>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80E476F"/>
    <w:multiLevelType w:val="multilevel"/>
    <w:tmpl w:val="85A8FBF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89819E5"/>
    <w:multiLevelType w:val="hybridMultilevel"/>
    <w:tmpl w:val="959AD7AC"/>
    <w:lvl w:ilvl="0" w:tplc="04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3" w15:restartNumberingAfterBreak="0">
    <w:nsid w:val="58D81889"/>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4" w15:restartNumberingAfterBreak="0">
    <w:nsid w:val="59304838"/>
    <w:multiLevelType w:val="hybridMultilevel"/>
    <w:tmpl w:val="F58826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597533C1"/>
    <w:multiLevelType w:val="hybridMultilevel"/>
    <w:tmpl w:val="55E4670C"/>
    <w:lvl w:ilvl="0" w:tplc="061841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B1C7F05"/>
    <w:multiLevelType w:val="multilevel"/>
    <w:tmpl w:val="AAE0DD0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D85117B"/>
    <w:multiLevelType w:val="hybridMultilevel"/>
    <w:tmpl w:val="A4E09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1D3C87"/>
    <w:multiLevelType w:val="hybridMultilevel"/>
    <w:tmpl w:val="ADC2610A"/>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9" w15:restartNumberingAfterBreak="0">
    <w:nsid w:val="62286F8A"/>
    <w:multiLevelType w:val="multilevel"/>
    <w:tmpl w:val="62286F8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0" w15:restartNumberingAfterBreak="0">
    <w:nsid w:val="654269ED"/>
    <w:multiLevelType w:val="hybridMultilevel"/>
    <w:tmpl w:val="8A568E5A"/>
    <w:lvl w:ilvl="0" w:tplc="9326A65C">
      <w:start w:val="1"/>
      <w:numFmt w:val="decimal"/>
      <w:lvlText w:val="5.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8820A5F"/>
    <w:multiLevelType w:val="multilevel"/>
    <w:tmpl w:val="7ABE308E"/>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8D339A1"/>
    <w:multiLevelType w:val="multilevel"/>
    <w:tmpl w:val="58CA98B4"/>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9496413"/>
    <w:multiLevelType w:val="multilevel"/>
    <w:tmpl w:val="694964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98A18F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A772DC4"/>
    <w:multiLevelType w:val="hybridMultilevel"/>
    <w:tmpl w:val="3648CE50"/>
    <w:lvl w:ilvl="0" w:tplc="0409000F">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6" w15:restartNumberingAfterBreak="0">
    <w:nsid w:val="6C100363"/>
    <w:multiLevelType w:val="multilevel"/>
    <w:tmpl w:val="D538693E"/>
    <w:lvl w:ilvl="0">
      <w:start w:val="1"/>
      <w:numFmt w:val="decimal"/>
      <w:lvlText w:val="%1."/>
      <w:lvlJc w:val="left"/>
      <w:pPr>
        <w:ind w:left="360" w:hanging="360"/>
      </w:pPr>
      <w:rPr>
        <w:rFonts w:hint="default"/>
      </w:rPr>
    </w:lvl>
    <w:lvl w:ilvl="1">
      <w:start w:val="7"/>
      <w:numFmt w:val="decimal"/>
      <w:lvlText w:val="2.%2"/>
      <w:lvlJc w:val="left"/>
      <w:pPr>
        <w:ind w:left="360" w:hanging="360"/>
      </w:pPr>
      <w:rPr>
        <w:rFonts w:hint="default"/>
      </w:rPr>
    </w:lvl>
    <w:lvl w:ilvl="2">
      <w:start w:val="1"/>
      <w:numFmt w:val="decimal"/>
      <w:lvlText w:val="2.8.%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D023C5A"/>
    <w:multiLevelType w:val="hybridMultilevel"/>
    <w:tmpl w:val="F0C0AADE"/>
    <w:lvl w:ilvl="0" w:tplc="FE56B0A2">
      <w:start w:val="3"/>
      <w:numFmt w:val="decimal"/>
      <w:lvlText w:val="%1."/>
      <w:lvlJc w:val="left"/>
      <w:pPr>
        <w:ind w:left="1117"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D104491"/>
    <w:multiLevelType w:val="hybridMultilevel"/>
    <w:tmpl w:val="4D8AF826"/>
    <w:lvl w:ilvl="0" w:tplc="B8A28F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D1F0DE7"/>
    <w:multiLevelType w:val="hybridMultilevel"/>
    <w:tmpl w:val="22FA16A8"/>
    <w:lvl w:ilvl="0" w:tplc="91468EC0">
      <w:start w:val="1"/>
      <w:numFmt w:val="decimal"/>
      <w:lvlText w:val="5.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DC565AB"/>
    <w:multiLevelType w:val="hybridMultilevel"/>
    <w:tmpl w:val="DB469D66"/>
    <w:lvl w:ilvl="0" w:tplc="B2D89714">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DEC3527"/>
    <w:multiLevelType w:val="multilevel"/>
    <w:tmpl w:val="BCCA305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6F3639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0373685"/>
    <w:multiLevelType w:val="hybridMultilevel"/>
    <w:tmpl w:val="3D94BE24"/>
    <w:lvl w:ilvl="0" w:tplc="16948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45B18BF"/>
    <w:multiLevelType w:val="hybridMultilevel"/>
    <w:tmpl w:val="049899DA"/>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76" w15:restartNumberingAfterBreak="0">
    <w:nsid w:val="745D5AEE"/>
    <w:multiLevelType w:val="hybridMultilevel"/>
    <w:tmpl w:val="678AAE7C"/>
    <w:lvl w:ilvl="0" w:tplc="B03EC480">
      <w:start w:val="2"/>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4D8490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5185D36"/>
    <w:multiLevelType w:val="hybridMultilevel"/>
    <w:tmpl w:val="507871E8"/>
    <w:lvl w:ilvl="0" w:tplc="D06656F8">
      <w:start w:val="4"/>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78610373"/>
    <w:multiLevelType w:val="hybridMultilevel"/>
    <w:tmpl w:val="69F073AA"/>
    <w:lvl w:ilvl="0" w:tplc="CD3272C4">
      <w:start w:val="1"/>
      <w:numFmt w:val="decimal"/>
      <w:lvlText w:val="2.6.%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0"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1" w15:restartNumberingAfterBreak="0">
    <w:nsid w:val="79F6225D"/>
    <w:multiLevelType w:val="multilevel"/>
    <w:tmpl w:val="79F6225D"/>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2" w15:restartNumberingAfterBreak="0">
    <w:nsid w:val="7D1032FE"/>
    <w:multiLevelType w:val="hybridMultilevel"/>
    <w:tmpl w:val="04E4EFC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DB970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EC23BBC"/>
    <w:multiLevelType w:val="hybridMultilevel"/>
    <w:tmpl w:val="D05ACDDA"/>
    <w:lvl w:ilvl="0" w:tplc="2CB804A8">
      <w:start w:val="1"/>
      <w:numFmt w:val="decimal"/>
      <w:lvlText w:val="1.4.%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7F37337F"/>
    <w:multiLevelType w:val="multilevel"/>
    <w:tmpl w:val="9D4CE250"/>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5380964">
    <w:abstractNumId w:val="80"/>
  </w:num>
  <w:num w:numId="2" w16cid:durableId="1485506048">
    <w:abstractNumId w:val="75"/>
  </w:num>
  <w:num w:numId="3" w16cid:durableId="1501240711">
    <w:abstractNumId w:val="22"/>
  </w:num>
  <w:num w:numId="4" w16cid:durableId="2011832720">
    <w:abstractNumId w:val="72"/>
  </w:num>
  <w:num w:numId="5" w16cid:durableId="674065818">
    <w:abstractNumId w:val="57"/>
  </w:num>
  <w:num w:numId="6" w16cid:durableId="1319848149">
    <w:abstractNumId w:val="15"/>
  </w:num>
  <w:num w:numId="7" w16cid:durableId="1222401261">
    <w:abstractNumId w:val="12"/>
  </w:num>
  <w:num w:numId="8" w16cid:durableId="166680938">
    <w:abstractNumId w:val="27"/>
  </w:num>
  <w:num w:numId="9" w16cid:durableId="255284756">
    <w:abstractNumId w:val="33"/>
  </w:num>
  <w:num w:numId="10" w16cid:durableId="1835799309">
    <w:abstractNumId w:val="58"/>
  </w:num>
  <w:num w:numId="11" w16cid:durableId="1461460853">
    <w:abstractNumId w:val="53"/>
  </w:num>
  <w:num w:numId="12" w16cid:durableId="879904227">
    <w:abstractNumId w:val="83"/>
  </w:num>
  <w:num w:numId="13" w16cid:durableId="396322205">
    <w:abstractNumId w:val="49"/>
  </w:num>
  <w:num w:numId="14" w16cid:durableId="509832447">
    <w:abstractNumId w:val="64"/>
  </w:num>
  <w:num w:numId="15" w16cid:durableId="1067845610">
    <w:abstractNumId w:val="7"/>
  </w:num>
  <w:num w:numId="16" w16cid:durableId="687567395">
    <w:abstractNumId w:val="77"/>
  </w:num>
  <w:num w:numId="17" w16cid:durableId="2031641450">
    <w:abstractNumId w:val="44"/>
  </w:num>
  <w:num w:numId="18" w16cid:durableId="656766585">
    <w:abstractNumId w:val="35"/>
  </w:num>
  <w:num w:numId="19" w16cid:durableId="649672448">
    <w:abstractNumId w:val="74"/>
  </w:num>
  <w:num w:numId="20" w16cid:durableId="2060593138">
    <w:abstractNumId w:val="65"/>
  </w:num>
  <w:num w:numId="21" w16cid:durableId="1307470651">
    <w:abstractNumId w:val="17"/>
  </w:num>
  <w:num w:numId="22" w16cid:durableId="96411541">
    <w:abstractNumId w:val="71"/>
  </w:num>
  <w:num w:numId="23" w16cid:durableId="1570842958">
    <w:abstractNumId w:val="82"/>
  </w:num>
  <w:num w:numId="24" w16cid:durableId="353846702">
    <w:abstractNumId w:val="26"/>
  </w:num>
  <w:num w:numId="25" w16cid:durableId="1646855366">
    <w:abstractNumId w:val="23"/>
  </w:num>
  <w:num w:numId="26" w16cid:durableId="1310554881">
    <w:abstractNumId w:val="38"/>
  </w:num>
  <w:num w:numId="27" w16cid:durableId="1686132801">
    <w:abstractNumId w:val="40"/>
  </w:num>
  <w:num w:numId="28" w16cid:durableId="676349780">
    <w:abstractNumId w:val="67"/>
  </w:num>
  <w:num w:numId="29" w16cid:durableId="528223234">
    <w:abstractNumId w:val="5"/>
  </w:num>
  <w:num w:numId="30" w16cid:durableId="960917833">
    <w:abstractNumId w:val="1"/>
  </w:num>
  <w:num w:numId="31" w16cid:durableId="1112362719">
    <w:abstractNumId w:val="61"/>
  </w:num>
  <w:num w:numId="32" w16cid:durableId="996688085">
    <w:abstractNumId w:val="24"/>
  </w:num>
  <w:num w:numId="33" w16cid:durableId="1177427833">
    <w:abstractNumId w:val="85"/>
  </w:num>
  <w:num w:numId="34" w16cid:durableId="1613173016">
    <w:abstractNumId w:val="66"/>
  </w:num>
  <w:num w:numId="35" w16cid:durableId="1220049759">
    <w:abstractNumId w:val="79"/>
  </w:num>
  <w:num w:numId="36" w16cid:durableId="932276606">
    <w:abstractNumId w:val="6"/>
  </w:num>
  <w:num w:numId="37" w16cid:durableId="2143229049">
    <w:abstractNumId w:val="62"/>
  </w:num>
  <w:num w:numId="38" w16cid:durableId="670792693">
    <w:abstractNumId w:val="18"/>
  </w:num>
  <w:num w:numId="39" w16cid:durableId="374161359">
    <w:abstractNumId w:val="70"/>
  </w:num>
  <w:num w:numId="40" w16cid:durableId="1731225646">
    <w:abstractNumId w:val="56"/>
  </w:num>
  <w:num w:numId="41" w16cid:durableId="613291441">
    <w:abstractNumId w:val="28"/>
  </w:num>
  <w:num w:numId="42" w16cid:durableId="335310571">
    <w:abstractNumId w:val="51"/>
  </w:num>
  <w:num w:numId="43" w16cid:durableId="1535844987">
    <w:abstractNumId w:val="52"/>
  </w:num>
  <w:num w:numId="44" w16cid:durableId="1240560567">
    <w:abstractNumId w:val="46"/>
  </w:num>
  <w:num w:numId="45" w16cid:durableId="766928443">
    <w:abstractNumId w:val="0"/>
  </w:num>
  <w:num w:numId="46" w16cid:durableId="813644922">
    <w:abstractNumId w:val="9"/>
  </w:num>
  <w:num w:numId="47" w16cid:durableId="854420157">
    <w:abstractNumId w:val="16"/>
  </w:num>
  <w:num w:numId="48" w16cid:durableId="1248033312">
    <w:abstractNumId w:val="14"/>
  </w:num>
  <w:num w:numId="49" w16cid:durableId="1141310966">
    <w:abstractNumId w:val="50"/>
  </w:num>
  <w:num w:numId="50" w16cid:durableId="1528907068">
    <w:abstractNumId w:val="55"/>
  </w:num>
  <w:num w:numId="51" w16cid:durableId="1091968914">
    <w:abstractNumId w:val="32"/>
  </w:num>
  <w:num w:numId="52" w16cid:durableId="1510408997">
    <w:abstractNumId w:val="68"/>
  </w:num>
  <w:num w:numId="53" w16cid:durableId="1743332318">
    <w:abstractNumId w:val="21"/>
  </w:num>
  <w:num w:numId="54" w16cid:durableId="1555313548">
    <w:abstractNumId w:val="8"/>
  </w:num>
  <w:num w:numId="55" w16cid:durableId="2056000276">
    <w:abstractNumId w:val="63"/>
  </w:num>
  <w:num w:numId="56" w16cid:durableId="1325276601">
    <w:abstractNumId w:val="81"/>
  </w:num>
  <w:num w:numId="57" w16cid:durableId="1173572494">
    <w:abstractNumId w:val="59"/>
  </w:num>
  <w:num w:numId="58" w16cid:durableId="1685668539">
    <w:abstractNumId w:val="20"/>
  </w:num>
  <w:num w:numId="59" w16cid:durableId="91359854">
    <w:abstractNumId w:val="48"/>
  </w:num>
  <w:num w:numId="60" w16cid:durableId="237903936">
    <w:abstractNumId w:val="30"/>
  </w:num>
  <w:num w:numId="61" w16cid:durableId="1786652231">
    <w:abstractNumId w:val="36"/>
  </w:num>
  <w:num w:numId="62" w16cid:durableId="85002422">
    <w:abstractNumId w:val="3"/>
  </w:num>
  <w:num w:numId="63" w16cid:durableId="799685655">
    <w:abstractNumId w:val="39"/>
  </w:num>
  <w:num w:numId="64" w16cid:durableId="1999111282">
    <w:abstractNumId w:val="13"/>
  </w:num>
  <w:num w:numId="65" w16cid:durableId="717242582">
    <w:abstractNumId w:val="11"/>
  </w:num>
  <w:num w:numId="66" w16cid:durableId="1474756694">
    <w:abstractNumId w:val="2"/>
  </w:num>
  <w:num w:numId="67" w16cid:durableId="991103410">
    <w:abstractNumId w:val="60"/>
  </w:num>
  <w:num w:numId="68" w16cid:durableId="895823564">
    <w:abstractNumId w:val="69"/>
  </w:num>
  <w:num w:numId="69" w16cid:durableId="230039941">
    <w:abstractNumId w:val="25"/>
  </w:num>
  <w:num w:numId="70" w16cid:durableId="606159916">
    <w:abstractNumId w:val="41"/>
  </w:num>
  <w:num w:numId="71" w16cid:durableId="823274813">
    <w:abstractNumId w:val="34"/>
  </w:num>
  <w:num w:numId="72" w16cid:durableId="1256405374">
    <w:abstractNumId w:val="19"/>
  </w:num>
  <w:num w:numId="73" w16cid:durableId="83918162">
    <w:abstractNumId w:val="76"/>
  </w:num>
  <w:num w:numId="74" w16cid:durableId="1189029911">
    <w:abstractNumId w:val="42"/>
  </w:num>
  <w:num w:numId="75" w16cid:durableId="781459185">
    <w:abstractNumId w:val="47"/>
  </w:num>
  <w:num w:numId="76" w16cid:durableId="327903986">
    <w:abstractNumId w:val="78"/>
  </w:num>
  <w:num w:numId="77" w16cid:durableId="1326207935">
    <w:abstractNumId w:val="10"/>
  </w:num>
  <w:num w:numId="78" w16cid:durableId="359204806">
    <w:abstractNumId w:val="84"/>
  </w:num>
  <w:num w:numId="79" w16cid:durableId="1797987306">
    <w:abstractNumId w:val="45"/>
  </w:num>
  <w:num w:numId="80" w16cid:durableId="16778417">
    <w:abstractNumId w:val="4"/>
  </w:num>
  <w:num w:numId="81" w16cid:durableId="600139226">
    <w:abstractNumId w:val="37"/>
  </w:num>
  <w:num w:numId="82" w16cid:durableId="1961918279">
    <w:abstractNumId w:val="43"/>
  </w:num>
  <w:num w:numId="83" w16cid:durableId="1219125779">
    <w:abstractNumId w:val="31"/>
  </w:num>
  <w:num w:numId="84" w16cid:durableId="1053696812">
    <w:abstractNumId w:val="73"/>
  </w:num>
  <w:num w:numId="85" w16cid:durableId="256063237">
    <w:abstractNumId w:val="29"/>
  </w:num>
  <w:num w:numId="86" w16cid:durableId="1023941508">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E4"/>
    <w:rsid w:val="00026A5F"/>
    <w:rsid w:val="000276DB"/>
    <w:rsid w:val="0004203A"/>
    <w:rsid w:val="00046E46"/>
    <w:rsid w:val="000560EB"/>
    <w:rsid w:val="00056CED"/>
    <w:rsid w:val="00065A6C"/>
    <w:rsid w:val="00067EFD"/>
    <w:rsid w:val="00087D31"/>
    <w:rsid w:val="00091CEF"/>
    <w:rsid w:val="00093E65"/>
    <w:rsid w:val="000A173D"/>
    <w:rsid w:val="000A6522"/>
    <w:rsid w:val="000B7347"/>
    <w:rsid w:val="000C2CC3"/>
    <w:rsid w:val="000C60E1"/>
    <w:rsid w:val="000D6526"/>
    <w:rsid w:val="000F0248"/>
    <w:rsid w:val="000F5194"/>
    <w:rsid w:val="001004BB"/>
    <w:rsid w:val="001022F6"/>
    <w:rsid w:val="00102E01"/>
    <w:rsid w:val="00104CDD"/>
    <w:rsid w:val="001052EC"/>
    <w:rsid w:val="00106BCD"/>
    <w:rsid w:val="00111684"/>
    <w:rsid w:val="00113535"/>
    <w:rsid w:val="0013023A"/>
    <w:rsid w:val="0013662E"/>
    <w:rsid w:val="00150A27"/>
    <w:rsid w:val="00173920"/>
    <w:rsid w:val="00176640"/>
    <w:rsid w:val="001829E6"/>
    <w:rsid w:val="0018384C"/>
    <w:rsid w:val="00195484"/>
    <w:rsid w:val="001B67E4"/>
    <w:rsid w:val="001C28AA"/>
    <w:rsid w:val="001E0730"/>
    <w:rsid w:val="001E4760"/>
    <w:rsid w:val="001E6A4A"/>
    <w:rsid w:val="001F5D84"/>
    <w:rsid w:val="001F72F1"/>
    <w:rsid w:val="00205EB2"/>
    <w:rsid w:val="002156CA"/>
    <w:rsid w:val="00226D92"/>
    <w:rsid w:val="00227EA6"/>
    <w:rsid w:val="002320D5"/>
    <w:rsid w:val="00263712"/>
    <w:rsid w:val="00265182"/>
    <w:rsid w:val="00272F3A"/>
    <w:rsid w:val="00281263"/>
    <w:rsid w:val="002952F4"/>
    <w:rsid w:val="00295ED5"/>
    <w:rsid w:val="00295FB6"/>
    <w:rsid w:val="002A243D"/>
    <w:rsid w:val="002A3C20"/>
    <w:rsid w:val="002A47EB"/>
    <w:rsid w:val="002A7EB0"/>
    <w:rsid w:val="002B147D"/>
    <w:rsid w:val="002B65A8"/>
    <w:rsid w:val="002C4B71"/>
    <w:rsid w:val="002D09A5"/>
    <w:rsid w:val="002D30EF"/>
    <w:rsid w:val="002D4619"/>
    <w:rsid w:val="002E44D5"/>
    <w:rsid w:val="002E52E3"/>
    <w:rsid w:val="002E5594"/>
    <w:rsid w:val="002E6F36"/>
    <w:rsid w:val="002F15F4"/>
    <w:rsid w:val="002F3A9D"/>
    <w:rsid w:val="002F3F79"/>
    <w:rsid w:val="0030707F"/>
    <w:rsid w:val="00311826"/>
    <w:rsid w:val="003231CC"/>
    <w:rsid w:val="00330BBE"/>
    <w:rsid w:val="00350712"/>
    <w:rsid w:val="00373B3A"/>
    <w:rsid w:val="0037517F"/>
    <w:rsid w:val="003870C2"/>
    <w:rsid w:val="003908DB"/>
    <w:rsid w:val="003A2B47"/>
    <w:rsid w:val="003B0EB3"/>
    <w:rsid w:val="003C3288"/>
    <w:rsid w:val="003C5115"/>
    <w:rsid w:val="003F4943"/>
    <w:rsid w:val="004144FC"/>
    <w:rsid w:val="00430199"/>
    <w:rsid w:val="00461171"/>
    <w:rsid w:val="00467088"/>
    <w:rsid w:val="00482651"/>
    <w:rsid w:val="0049183F"/>
    <w:rsid w:val="00497FE6"/>
    <w:rsid w:val="004A4AE1"/>
    <w:rsid w:val="004A5376"/>
    <w:rsid w:val="004B5D7E"/>
    <w:rsid w:val="004D33E5"/>
    <w:rsid w:val="004D6D99"/>
    <w:rsid w:val="004E2265"/>
    <w:rsid w:val="004F2E9F"/>
    <w:rsid w:val="004F5A9D"/>
    <w:rsid w:val="00503EE5"/>
    <w:rsid w:val="00503F06"/>
    <w:rsid w:val="005117F1"/>
    <w:rsid w:val="005130C4"/>
    <w:rsid w:val="0051450F"/>
    <w:rsid w:val="005170E3"/>
    <w:rsid w:val="00521F1A"/>
    <w:rsid w:val="005343FF"/>
    <w:rsid w:val="00540654"/>
    <w:rsid w:val="00541271"/>
    <w:rsid w:val="00541E5B"/>
    <w:rsid w:val="00542930"/>
    <w:rsid w:val="00542E9C"/>
    <w:rsid w:val="005520DC"/>
    <w:rsid w:val="00564A88"/>
    <w:rsid w:val="00564A95"/>
    <w:rsid w:val="005733C5"/>
    <w:rsid w:val="0057437A"/>
    <w:rsid w:val="0057587D"/>
    <w:rsid w:val="00575D13"/>
    <w:rsid w:val="0058423A"/>
    <w:rsid w:val="00587DD0"/>
    <w:rsid w:val="00590370"/>
    <w:rsid w:val="00594E25"/>
    <w:rsid w:val="005A7753"/>
    <w:rsid w:val="005D338F"/>
    <w:rsid w:val="005D53E2"/>
    <w:rsid w:val="005E700B"/>
    <w:rsid w:val="005E790F"/>
    <w:rsid w:val="0060596F"/>
    <w:rsid w:val="0060619C"/>
    <w:rsid w:val="006062B9"/>
    <w:rsid w:val="006063FC"/>
    <w:rsid w:val="00613054"/>
    <w:rsid w:val="006163F6"/>
    <w:rsid w:val="00633D5D"/>
    <w:rsid w:val="00640591"/>
    <w:rsid w:val="00642501"/>
    <w:rsid w:val="00654955"/>
    <w:rsid w:val="0066535A"/>
    <w:rsid w:val="00671B7B"/>
    <w:rsid w:val="0067472C"/>
    <w:rsid w:val="006814AC"/>
    <w:rsid w:val="006819C9"/>
    <w:rsid w:val="00684F18"/>
    <w:rsid w:val="0068791F"/>
    <w:rsid w:val="00690D99"/>
    <w:rsid w:val="006A4186"/>
    <w:rsid w:val="006B447B"/>
    <w:rsid w:val="006C03DD"/>
    <w:rsid w:val="006C7222"/>
    <w:rsid w:val="006D318B"/>
    <w:rsid w:val="006E106F"/>
    <w:rsid w:val="006E7CA6"/>
    <w:rsid w:val="006F15E0"/>
    <w:rsid w:val="006F23D2"/>
    <w:rsid w:val="006F31DC"/>
    <w:rsid w:val="006F6808"/>
    <w:rsid w:val="007205C0"/>
    <w:rsid w:val="00726350"/>
    <w:rsid w:val="00726C9B"/>
    <w:rsid w:val="00741CFA"/>
    <w:rsid w:val="00744962"/>
    <w:rsid w:val="007539CC"/>
    <w:rsid w:val="00760970"/>
    <w:rsid w:val="007711D6"/>
    <w:rsid w:val="007818C2"/>
    <w:rsid w:val="007844E9"/>
    <w:rsid w:val="00785DF8"/>
    <w:rsid w:val="00790F01"/>
    <w:rsid w:val="007963EA"/>
    <w:rsid w:val="007A137B"/>
    <w:rsid w:val="007A3E7B"/>
    <w:rsid w:val="007B2053"/>
    <w:rsid w:val="007B4E1F"/>
    <w:rsid w:val="007B7C1C"/>
    <w:rsid w:val="007C2C74"/>
    <w:rsid w:val="007C53B9"/>
    <w:rsid w:val="007D0F8A"/>
    <w:rsid w:val="007D6C3B"/>
    <w:rsid w:val="007F3A62"/>
    <w:rsid w:val="007F5024"/>
    <w:rsid w:val="00826E5D"/>
    <w:rsid w:val="0083580B"/>
    <w:rsid w:val="00843A90"/>
    <w:rsid w:val="00845962"/>
    <w:rsid w:val="00851D6D"/>
    <w:rsid w:val="0085251E"/>
    <w:rsid w:val="00867107"/>
    <w:rsid w:val="00873BC6"/>
    <w:rsid w:val="00874E0D"/>
    <w:rsid w:val="00876A61"/>
    <w:rsid w:val="008830FB"/>
    <w:rsid w:val="00887F65"/>
    <w:rsid w:val="00893D6D"/>
    <w:rsid w:val="00894DDE"/>
    <w:rsid w:val="00894F69"/>
    <w:rsid w:val="00897498"/>
    <w:rsid w:val="008A41BD"/>
    <w:rsid w:val="008A6705"/>
    <w:rsid w:val="008A6FB4"/>
    <w:rsid w:val="008B1B56"/>
    <w:rsid w:val="008B1E33"/>
    <w:rsid w:val="008C1871"/>
    <w:rsid w:val="008C3B18"/>
    <w:rsid w:val="008D0324"/>
    <w:rsid w:val="008D320D"/>
    <w:rsid w:val="008F0579"/>
    <w:rsid w:val="008F1CE9"/>
    <w:rsid w:val="008F372C"/>
    <w:rsid w:val="008F45EA"/>
    <w:rsid w:val="009146CC"/>
    <w:rsid w:val="00914ED9"/>
    <w:rsid w:val="00917F89"/>
    <w:rsid w:val="00926CCA"/>
    <w:rsid w:val="00927009"/>
    <w:rsid w:val="0092784B"/>
    <w:rsid w:val="00931425"/>
    <w:rsid w:val="00933E9D"/>
    <w:rsid w:val="009601AC"/>
    <w:rsid w:val="009601D9"/>
    <w:rsid w:val="00965A4A"/>
    <w:rsid w:val="00976CED"/>
    <w:rsid w:val="0098235A"/>
    <w:rsid w:val="009A01FA"/>
    <w:rsid w:val="009C3B39"/>
    <w:rsid w:val="009C7059"/>
    <w:rsid w:val="009D08F6"/>
    <w:rsid w:val="009D4389"/>
    <w:rsid w:val="009E0465"/>
    <w:rsid w:val="009E3502"/>
    <w:rsid w:val="009E43B8"/>
    <w:rsid w:val="009F1BCA"/>
    <w:rsid w:val="009F47A5"/>
    <w:rsid w:val="00A02EA4"/>
    <w:rsid w:val="00A272E5"/>
    <w:rsid w:val="00A27E00"/>
    <w:rsid w:val="00A376C3"/>
    <w:rsid w:val="00A417BC"/>
    <w:rsid w:val="00A46A67"/>
    <w:rsid w:val="00A4782F"/>
    <w:rsid w:val="00A52361"/>
    <w:rsid w:val="00A7222D"/>
    <w:rsid w:val="00A84274"/>
    <w:rsid w:val="00A878B1"/>
    <w:rsid w:val="00A9055A"/>
    <w:rsid w:val="00A93C2D"/>
    <w:rsid w:val="00A955D1"/>
    <w:rsid w:val="00AA0D9F"/>
    <w:rsid w:val="00AA255A"/>
    <w:rsid w:val="00AA36E4"/>
    <w:rsid w:val="00AA4064"/>
    <w:rsid w:val="00AA45F0"/>
    <w:rsid w:val="00AA7068"/>
    <w:rsid w:val="00AA7DEB"/>
    <w:rsid w:val="00AC0FFD"/>
    <w:rsid w:val="00AC23F8"/>
    <w:rsid w:val="00AD5AEE"/>
    <w:rsid w:val="00AE4F55"/>
    <w:rsid w:val="00AF3B59"/>
    <w:rsid w:val="00B005FD"/>
    <w:rsid w:val="00B04500"/>
    <w:rsid w:val="00B052C2"/>
    <w:rsid w:val="00B144F8"/>
    <w:rsid w:val="00B17E2D"/>
    <w:rsid w:val="00B2294A"/>
    <w:rsid w:val="00B24F4A"/>
    <w:rsid w:val="00B26B2D"/>
    <w:rsid w:val="00B32DD2"/>
    <w:rsid w:val="00B332B1"/>
    <w:rsid w:val="00B34F6B"/>
    <w:rsid w:val="00B42D3B"/>
    <w:rsid w:val="00B4463D"/>
    <w:rsid w:val="00B5207B"/>
    <w:rsid w:val="00B552D7"/>
    <w:rsid w:val="00B70787"/>
    <w:rsid w:val="00B76AF4"/>
    <w:rsid w:val="00B77826"/>
    <w:rsid w:val="00B96FA9"/>
    <w:rsid w:val="00BA0E32"/>
    <w:rsid w:val="00BA35DF"/>
    <w:rsid w:val="00BA5F80"/>
    <w:rsid w:val="00BA623D"/>
    <w:rsid w:val="00BB0EDE"/>
    <w:rsid w:val="00BB7371"/>
    <w:rsid w:val="00BC0185"/>
    <w:rsid w:val="00BC427B"/>
    <w:rsid w:val="00BC7921"/>
    <w:rsid w:val="00BE0A6B"/>
    <w:rsid w:val="00C01B39"/>
    <w:rsid w:val="00C117E0"/>
    <w:rsid w:val="00C250E6"/>
    <w:rsid w:val="00C33EDC"/>
    <w:rsid w:val="00C418DE"/>
    <w:rsid w:val="00C4372D"/>
    <w:rsid w:val="00C4699F"/>
    <w:rsid w:val="00C51161"/>
    <w:rsid w:val="00C57964"/>
    <w:rsid w:val="00C60278"/>
    <w:rsid w:val="00C70B85"/>
    <w:rsid w:val="00C710B9"/>
    <w:rsid w:val="00C96DE5"/>
    <w:rsid w:val="00CA4DAA"/>
    <w:rsid w:val="00CA7415"/>
    <w:rsid w:val="00CB09B5"/>
    <w:rsid w:val="00CB2C14"/>
    <w:rsid w:val="00CB3BE2"/>
    <w:rsid w:val="00CB5BFA"/>
    <w:rsid w:val="00CB69B6"/>
    <w:rsid w:val="00CC296E"/>
    <w:rsid w:val="00CC2D61"/>
    <w:rsid w:val="00CC4E73"/>
    <w:rsid w:val="00CC63A4"/>
    <w:rsid w:val="00CD44C1"/>
    <w:rsid w:val="00CD54F8"/>
    <w:rsid w:val="00CD621C"/>
    <w:rsid w:val="00CE0E4A"/>
    <w:rsid w:val="00CE4C00"/>
    <w:rsid w:val="00CE67FE"/>
    <w:rsid w:val="00CE7E6F"/>
    <w:rsid w:val="00CF414A"/>
    <w:rsid w:val="00CF4D0C"/>
    <w:rsid w:val="00D04B31"/>
    <w:rsid w:val="00D07470"/>
    <w:rsid w:val="00D34F29"/>
    <w:rsid w:val="00D41082"/>
    <w:rsid w:val="00D421F5"/>
    <w:rsid w:val="00D50464"/>
    <w:rsid w:val="00D53A7E"/>
    <w:rsid w:val="00D6220E"/>
    <w:rsid w:val="00D63321"/>
    <w:rsid w:val="00D76549"/>
    <w:rsid w:val="00D86778"/>
    <w:rsid w:val="00D9047F"/>
    <w:rsid w:val="00D9738B"/>
    <w:rsid w:val="00DA0A0C"/>
    <w:rsid w:val="00DA13BE"/>
    <w:rsid w:val="00DA7EEB"/>
    <w:rsid w:val="00DB51A3"/>
    <w:rsid w:val="00DB57D7"/>
    <w:rsid w:val="00DB729C"/>
    <w:rsid w:val="00DC2233"/>
    <w:rsid w:val="00DD0DB0"/>
    <w:rsid w:val="00DD3F00"/>
    <w:rsid w:val="00DE4328"/>
    <w:rsid w:val="00DF1FB2"/>
    <w:rsid w:val="00E035A2"/>
    <w:rsid w:val="00E14065"/>
    <w:rsid w:val="00E14B0C"/>
    <w:rsid w:val="00E1516D"/>
    <w:rsid w:val="00E16EBB"/>
    <w:rsid w:val="00E21012"/>
    <w:rsid w:val="00E21EF7"/>
    <w:rsid w:val="00E550B6"/>
    <w:rsid w:val="00E55D35"/>
    <w:rsid w:val="00E63F9B"/>
    <w:rsid w:val="00E840D3"/>
    <w:rsid w:val="00E90AAB"/>
    <w:rsid w:val="00E945F7"/>
    <w:rsid w:val="00E961F0"/>
    <w:rsid w:val="00EB598D"/>
    <w:rsid w:val="00EC0BB2"/>
    <w:rsid w:val="00EC52BD"/>
    <w:rsid w:val="00ED09AF"/>
    <w:rsid w:val="00ED0FD6"/>
    <w:rsid w:val="00ED1B94"/>
    <w:rsid w:val="00ED4DFF"/>
    <w:rsid w:val="00ED6BB8"/>
    <w:rsid w:val="00ED6C5F"/>
    <w:rsid w:val="00EE4B7B"/>
    <w:rsid w:val="00EE5A7E"/>
    <w:rsid w:val="00EF0F60"/>
    <w:rsid w:val="00EF5352"/>
    <w:rsid w:val="00F00B70"/>
    <w:rsid w:val="00F0758F"/>
    <w:rsid w:val="00F13FB8"/>
    <w:rsid w:val="00F1676F"/>
    <w:rsid w:val="00F21630"/>
    <w:rsid w:val="00F2262C"/>
    <w:rsid w:val="00F231FF"/>
    <w:rsid w:val="00F251B0"/>
    <w:rsid w:val="00F275AD"/>
    <w:rsid w:val="00F33102"/>
    <w:rsid w:val="00F34F3D"/>
    <w:rsid w:val="00F363EA"/>
    <w:rsid w:val="00F3645A"/>
    <w:rsid w:val="00F409FC"/>
    <w:rsid w:val="00F464ED"/>
    <w:rsid w:val="00F52005"/>
    <w:rsid w:val="00F53DD0"/>
    <w:rsid w:val="00F54A1F"/>
    <w:rsid w:val="00F5574A"/>
    <w:rsid w:val="00F61E33"/>
    <w:rsid w:val="00F7390B"/>
    <w:rsid w:val="00F7563D"/>
    <w:rsid w:val="00F76EC5"/>
    <w:rsid w:val="00F81E70"/>
    <w:rsid w:val="00F84BB3"/>
    <w:rsid w:val="00F92B3D"/>
    <w:rsid w:val="00F9465E"/>
    <w:rsid w:val="00FA3C41"/>
    <w:rsid w:val="00FC745A"/>
    <w:rsid w:val="00FD18A3"/>
    <w:rsid w:val="00FE0C0A"/>
    <w:rsid w:val="00FF2E95"/>
    <w:rsid w:val="00FF433F"/>
    <w:rsid w:val="00FF64F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0BA64"/>
  <w15:chartTrackingRefBased/>
  <w15:docId w15:val="{46375007-ECE0-40AA-A8D6-096F5DE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rPr>
      <w:lang w:val="id-ID"/>
    </w:r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link w:val="ListParagraphChar"/>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character" w:customStyle="1" w:styleId="UnresolvedMention1">
    <w:name w:val="Unresolved Mention1"/>
    <w:basedOn w:val="DefaultParagraphFont"/>
    <w:uiPriority w:val="99"/>
    <w:semiHidden/>
    <w:unhideWhenUsed/>
    <w:rsid w:val="0049183F"/>
    <w:rPr>
      <w:color w:val="605E5C"/>
      <w:shd w:val="clear" w:color="auto" w:fill="E1DFDD"/>
    </w:rPr>
  </w:style>
  <w:style w:type="character" w:styleId="FollowedHyperlink">
    <w:name w:val="FollowedHyperlink"/>
    <w:basedOn w:val="DefaultParagraphFont"/>
    <w:uiPriority w:val="99"/>
    <w:semiHidden/>
    <w:unhideWhenUsed/>
    <w:rsid w:val="0049183F"/>
    <w:rPr>
      <w:color w:val="954F72" w:themeColor="followedHyperlink"/>
      <w:u w:val="single"/>
    </w:rPr>
  </w:style>
  <w:style w:type="table" w:styleId="GridTable5Dark-Accent3">
    <w:name w:val="Grid Table 5 Dark Accent 3"/>
    <w:basedOn w:val="TableNormal"/>
    <w:uiPriority w:val="50"/>
    <w:rsid w:val="008F1C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8F1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B552D7"/>
    <w:pPr>
      <w:spacing w:after="0" w:line="240" w:lineRule="auto"/>
    </w:pPr>
    <w:rPr>
      <w:rFonts w:eastAsiaTheme="minorEastAsia"/>
    </w:rPr>
  </w:style>
  <w:style w:type="character" w:customStyle="1" w:styleId="NoSpacingChar">
    <w:name w:val="No Spacing Char"/>
    <w:basedOn w:val="DefaultParagraphFont"/>
    <w:link w:val="NoSpacing"/>
    <w:uiPriority w:val="1"/>
    <w:rsid w:val="00B552D7"/>
    <w:rPr>
      <w:rFonts w:eastAsiaTheme="minorEastAsia"/>
    </w:rPr>
  </w:style>
  <w:style w:type="paragraph" w:styleId="Title">
    <w:name w:val="Title"/>
    <w:basedOn w:val="Normal"/>
    <w:next w:val="Normal"/>
    <w:link w:val="TitleChar"/>
    <w:uiPriority w:val="10"/>
    <w:qFormat/>
    <w:rsid w:val="00B552D7"/>
    <w:pPr>
      <w:spacing w:line="216" w:lineRule="auto"/>
      <w:ind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552D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552D7"/>
    <w:pPr>
      <w:numPr>
        <w:ilvl w:val="1"/>
      </w:numPr>
      <w:spacing w:after="160" w:line="259" w:lineRule="auto"/>
      <w:ind w:firstLine="397"/>
      <w:jc w:val="left"/>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552D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052EC"/>
    <w:pPr>
      <w:tabs>
        <w:tab w:val="center" w:pos="4680"/>
        <w:tab w:val="right" w:pos="9360"/>
      </w:tabs>
      <w:spacing w:line="240" w:lineRule="auto"/>
    </w:pPr>
  </w:style>
  <w:style w:type="character" w:customStyle="1" w:styleId="HeaderChar">
    <w:name w:val="Header Char"/>
    <w:basedOn w:val="DefaultParagraphFont"/>
    <w:link w:val="Header"/>
    <w:uiPriority w:val="99"/>
    <w:rsid w:val="001052EC"/>
  </w:style>
  <w:style w:type="paragraph" w:styleId="Footer">
    <w:name w:val="footer"/>
    <w:basedOn w:val="Normal"/>
    <w:link w:val="FooterChar"/>
    <w:uiPriority w:val="99"/>
    <w:unhideWhenUsed/>
    <w:rsid w:val="001052EC"/>
    <w:pPr>
      <w:tabs>
        <w:tab w:val="center" w:pos="4680"/>
        <w:tab w:val="right" w:pos="9360"/>
      </w:tabs>
      <w:spacing w:line="240" w:lineRule="auto"/>
    </w:pPr>
  </w:style>
  <w:style w:type="character" w:customStyle="1" w:styleId="FooterChar">
    <w:name w:val="Footer Char"/>
    <w:basedOn w:val="DefaultParagraphFont"/>
    <w:link w:val="Footer"/>
    <w:uiPriority w:val="99"/>
    <w:rsid w:val="001052EC"/>
  </w:style>
  <w:style w:type="paragraph" w:customStyle="1" w:styleId="Normal1">
    <w:name w:val="Normal1"/>
    <w:rsid w:val="00482651"/>
    <w:pPr>
      <w:spacing w:after="0" w:line="240" w:lineRule="auto"/>
    </w:pPr>
    <w:rPr>
      <w:rFonts w:ascii="Cambria" w:eastAsia="Cambria" w:hAnsi="Cambria" w:cs="Cambria"/>
      <w:color w:val="000000"/>
      <w:sz w:val="24"/>
      <w:szCs w:val="24"/>
      <w:lang w:val="id-ID"/>
    </w:rPr>
  </w:style>
  <w:style w:type="paragraph" w:styleId="TOC4">
    <w:name w:val="toc 4"/>
    <w:basedOn w:val="Normal"/>
    <w:next w:val="Normal"/>
    <w:autoRedefine/>
    <w:uiPriority w:val="39"/>
    <w:unhideWhenUsed/>
    <w:rsid w:val="00C51161"/>
    <w:pPr>
      <w:spacing w:after="100" w:line="259" w:lineRule="auto"/>
      <w:ind w:left="660" w:firstLine="0"/>
      <w:jc w:val="left"/>
    </w:pPr>
    <w:rPr>
      <w:rFonts w:eastAsiaTheme="minorEastAsia"/>
      <w:lang w:eastAsia="zh-TW"/>
    </w:rPr>
  </w:style>
  <w:style w:type="paragraph" w:styleId="TOC5">
    <w:name w:val="toc 5"/>
    <w:basedOn w:val="Normal"/>
    <w:next w:val="Normal"/>
    <w:autoRedefine/>
    <w:uiPriority w:val="39"/>
    <w:unhideWhenUsed/>
    <w:rsid w:val="00C51161"/>
    <w:pPr>
      <w:spacing w:after="100" w:line="259" w:lineRule="auto"/>
      <w:ind w:left="880" w:firstLine="0"/>
      <w:jc w:val="left"/>
    </w:pPr>
    <w:rPr>
      <w:rFonts w:eastAsiaTheme="minorEastAsia"/>
      <w:lang w:eastAsia="zh-TW"/>
    </w:rPr>
  </w:style>
  <w:style w:type="paragraph" w:styleId="TOC6">
    <w:name w:val="toc 6"/>
    <w:basedOn w:val="Normal"/>
    <w:next w:val="Normal"/>
    <w:autoRedefine/>
    <w:uiPriority w:val="39"/>
    <w:unhideWhenUsed/>
    <w:rsid w:val="00C51161"/>
    <w:pPr>
      <w:spacing w:after="100" w:line="259" w:lineRule="auto"/>
      <w:ind w:left="1100" w:firstLine="0"/>
      <w:jc w:val="left"/>
    </w:pPr>
    <w:rPr>
      <w:rFonts w:eastAsiaTheme="minorEastAsia"/>
      <w:lang w:eastAsia="zh-TW"/>
    </w:rPr>
  </w:style>
  <w:style w:type="paragraph" w:styleId="TOC7">
    <w:name w:val="toc 7"/>
    <w:basedOn w:val="Normal"/>
    <w:next w:val="Normal"/>
    <w:autoRedefine/>
    <w:uiPriority w:val="39"/>
    <w:unhideWhenUsed/>
    <w:rsid w:val="00C51161"/>
    <w:pPr>
      <w:spacing w:after="100" w:line="259" w:lineRule="auto"/>
      <w:ind w:left="1320" w:firstLine="0"/>
      <w:jc w:val="left"/>
    </w:pPr>
    <w:rPr>
      <w:rFonts w:eastAsiaTheme="minorEastAsia"/>
      <w:lang w:eastAsia="zh-TW"/>
    </w:rPr>
  </w:style>
  <w:style w:type="paragraph" w:styleId="TOC8">
    <w:name w:val="toc 8"/>
    <w:basedOn w:val="Normal"/>
    <w:next w:val="Normal"/>
    <w:autoRedefine/>
    <w:uiPriority w:val="39"/>
    <w:unhideWhenUsed/>
    <w:rsid w:val="00C51161"/>
    <w:pPr>
      <w:spacing w:after="100" w:line="259" w:lineRule="auto"/>
      <w:ind w:left="1540" w:firstLine="0"/>
      <w:jc w:val="left"/>
    </w:pPr>
    <w:rPr>
      <w:rFonts w:eastAsiaTheme="minorEastAsia"/>
      <w:lang w:eastAsia="zh-TW"/>
    </w:rPr>
  </w:style>
  <w:style w:type="paragraph" w:styleId="TOC9">
    <w:name w:val="toc 9"/>
    <w:basedOn w:val="Normal"/>
    <w:next w:val="Normal"/>
    <w:autoRedefine/>
    <w:uiPriority w:val="39"/>
    <w:unhideWhenUsed/>
    <w:rsid w:val="00C51161"/>
    <w:pPr>
      <w:spacing w:after="100" w:line="259" w:lineRule="auto"/>
      <w:ind w:left="1760" w:firstLine="0"/>
      <w:jc w:val="left"/>
    </w:pPr>
    <w:rPr>
      <w:rFonts w:eastAsiaTheme="minorEastAsia"/>
      <w:lang w:eastAsia="zh-TW"/>
    </w:rPr>
  </w:style>
  <w:style w:type="character" w:customStyle="1" w:styleId="ListParagraphChar">
    <w:name w:val="List Paragraph Char"/>
    <w:basedOn w:val="DefaultParagraphFont"/>
    <w:link w:val="ListParagraph"/>
    <w:uiPriority w:val="34"/>
    <w:rsid w:val="002F15F4"/>
  </w:style>
  <w:style w:type="paragraph" w:styleId="BalloonText">
    <w:name w:val="Balloon Text"/>
    <w:basedOn w:val="Normal"/>
    <w:link w:val="BalloonTextChar"/>
    <w:uiPriority w:val="99"/>
    <w:semiHidden/>
    <w:unhideWhenUsed/>
    <w:rsid w:val="00AA2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713750">
      <w:bodyDiv w:val="1"/>
      <w:marLeft w:val="0"/>
      <w:marRight w:val="0"/>
      <w:marTop w:val="0"/>
      <w:marBottom w:val="0"/>
      <w:divBdr>
        <w:top w:val="none" w:sz="0" w:space="0" w:color="auto"/>
        <w:left w:val="none" w:sz="0" w:space="0" w:color="auto"/>
        <w:bottom w:val="none" w:sz="0" w:space="0" w:color="auto"/>
        <w:right w:val="none" w:sz="0" w:space="0" w:color="auto"/>
      </w:divBdr>
      <w:divsChild>
        <w:div w:id="1647661660">
          <w:marLeft w:val="0"/>
          <w:marRight w:val="0"/>
          <w:marTop w:val="0"/>
          <w:marBottom w:val="0"/>
          <w:divBdr>
            <w:top w:val="none" w:sz="0" w:space="0" w:color="auto"/>
            <w:left w:val="none" w:sz="0" w:space="0" w:color="auto"/>
            <w:bottom w:val="none" w:sz="0" w:space="0" w:color="auto"/>
            <w:right w:val="none" w:sz="0" w:space="0" w:color="auto"/>
          </w:divBdr>
          <w:divsChild>
            <w:div w:id="8922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899">
      <w:bodyDiv w:val="1"/>
      <w:marLeft w:val="0"/>
      <w:marRight w:val="0"/>
      <w:marTop w:val="0"/>
      <w:marBottom w:val="0"/>
      <w:divBdr>
        <w:top w:val="none" w:sz="0" w:space="0" w:color="auto"/>
        <w:left w:val="none" w:sz="0" w:space="0" w:color="auto"/>
        <w:bottom w:val="none" w:sz="0" w:space="0" w:color="auto"/>
        <w:right w:val="none" w:sz="0" w:space="0" w:color="auto"/>
      </w:divBdr>
      <w:divsChild>
        <w:div w:id="126359005">
          <w:marLeft w:val="0"/>
          <w:marRight w:val="0"/>
          <w:marTop w:val="0"/>
          <w:marBottom w:val="0"/>
          <w:divBdr>
            <w:top w:val="none" w:sz="0" w:space="0" w:color="auto"/>
            <w:left w:val="none" w:sz="0" w:space="0" w:color="auto"/>
            <w:bottom w:val="none" w:sz="0" w:space="0" w:color="auto"/>
            <w:right w:val="none" w:sz="0" w:space="0" w:color="auto"/>
          </w:divBdr>
          <w:divsChild>
            <w:div w:id="1183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a\Documents\Custom%20Office%20Templates\Template%20Buku%20-%20Jobsheet%20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POLITEKNIK NEGERI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96872-07FA-4DF2-9BC7-3770788B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 Jobsheet Praktikum.dotx</Template>
  <TotalTime>379</TotalTime>
  <Pages>8</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JOBSHEET PRAKTIKUM STRUKTUR DATA</vt:lpstr>
    </vt:vector>
  </TitlesOfParts>
  <Company>Jurusan teknologi informasi</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Ika Kusumaning Putri</dc:creator>
  <cp:keywords/>
  <dc:description/>
  <cp:lastModifiedBy>Triana</cp:lastModifiedBy>
  <cp:revision>41</cp:revision>
  <cp:lastPrinted>2025-02-16T18:45:00Z</cp:lastPrinted>
  <dcterms:created xsi:type="dcterms:W3CDTF">2025-02-16T12:21:00Z</dcterms:created>
  <dcterms:modified xsi:type="dcterms:W3CDTF">2025-02-16T21:12:00Z</dcterms:modified>
</cp:coreProperties>
</file>